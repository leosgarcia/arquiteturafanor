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863A3" w14:textId="77777777" w:rsidR="00F11FE3" w:rsidRPr="009313C8" w:rsidRDefault="00F11FE3" w:rsidP="00F11FE3">
      <w:pPr>
        <w:spacing w:before="40" w:after="40"/>
        <w:jc w:val="center"/>
        <w:rPr>
          <w:rFonts w:ascii="Arial" w:hAnsi="Arial" w:cs="Arial"/>
          <w:b/>
          <w:bCs/>
          <w:sz w:val="44"/>
          <w:lang w:val="pt-BR"/>
        </w:rPr>
      </w:pPr>
    </w:p>
    <w:p w14:paraId="640863A4" w14:textId="77777777" w:rsidR="00F11FE3" w:rsidRPr="009313C8" w:rsidRDefault="00362EB6" w:rsidP="00F11FE3">
      <w:pPr>
        <w:spacing w:before="40" w:after="40"/>
        <w:jc w:val="center"/>
        <w:rPr>
          <w:rFonts w:ascii="Arial" w:hAnsi="Arial" w:cs="Arial"/>
          <w:b/>
          <w:bCs/>
          <w:sz w:val="44"/>
          <w:lang w:val="pt-BR"/>
        </w:rPr>
      </w:pPr>
      <w:r w:rsidRPr="00B34183">
        <w:rPr>
          <w:rFonts w:ascii="Arial" w:hAnsi="Arial" w:cs="Arial"/>
          <w:b/>
          <w:bCs/>
          <w:noProof/>
          <w:sz w:val="44"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40864B5" wp14:editId="640864B6">
                <wp:simplePos x="0" y="0"/>
                <wp:positionH relativeFrom="page">
                  <wp:posOffset>828040</wp:posOffset>
                </wp:positionH>
                <wp:positionV relativeFrom="page">
                  <wp:posOffset>720090</wp:posOffset>
                </wp:positionV>
                <wp:extent cx="43180" cy="9486900"/>
                <wp:effectExtent l="0" t="0" r="0" b="3810"/>
                <wp:wrapSquare wrapText="bothSides"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3180" cy="9486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EEEEEE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E80F0" id="Rectangle 3" o:spid="_x0000_s1026" style="position:absolute;margin-left:65.2pt;margin-top:56.7pt;width:3.4pt;height:747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" fillcolor="black" stroked="f" strokeweight=".25pt">
                <v:fill color2="#eee" focus="100%" type="gradient"/>
                <w10:wrap type="square" anchorx="page" anchory="page"/>
                <w10:anchorlock/>
              </v:rect>
            </w:pict>
          </mc:Fallback>
        </mc:AlternateContent>
      </w:r>
    </w:p>
    <w:p w14:paraId="640863A5" w14:textId="77777777" w:rsidR="00F11FE3" w:rsidRPr="009313C8" w:rsidRDefault="00F11FE3" w:rsidP="00F11FE3">
      <w:pPr>
        <w:spacing w:before="40" w:after="40"/>
        <w:jc w:val="center"/>
        <w:rPr>
          <w:rFonts w:ascii="Arial" w:hAnsi="Arial" w:cs="Arial"/>
          <w:b/>
          <w:bCs/>
          <w:sz w:val="44"/>
          <w:lang w:val="pt-BR"/>
        </w:rPr>
      </w:pPr>
    </w:p>
    <w:p w14:paraId="640863A6" w14:textId="77777777" w:rsidR="00F11FE3" w:rsidRPr="009313C8" w:rsidRDefault="00F11FE3" w:rsidP="00F11FE3">
      <w:pPr>
        <w:spacing w:before="40" w:after="40"/>
        <w:jc w:val="center"/>
        <w:rPr>
          <w:rFonts w:ascii="Arial" w:hAnsi="Arial" w:cs="Arial"/>
          <w:b/>
          <w:bCs/>
          <w:sz w:val="44"/>
          <w:lang w:val="pt-BR"/>
        </w:rPr>
      </w:pPr>
    </w:p>
    <w:p w14:paraId="640863A7" w14:textId="77777777" w:rsidR="00F11FE3" w:rsidRPr="009313C8" w:rsidRDefault="00F11FE3" w:rsidP="00F11FE3">
      <w:pPr>
        <w:spacing w:before="40" w:after="40"/>
        <w:jc w:val="center"/>
        <w:rPr>
          <w:rFonts w:ascii="Arial" w:hAnsi="Arial" w:cs="Arial"/>
          <w:b/>
          <w:bCs/>
          <w:sz w:val="44"/>
          <w:lang w:val="pt-BR"/>
        </w:rPr>
      </w:pPr>
    </w:p>
    <w:p w14:paraId="640863A8" w14:textId="77777777" w:rsidR="00F11FE3" w:rsidRPr="009313C8" w:rsidRDefault="00F11FE3" w:rsidP="00F11FE3">
      <w:pPr>
        <w:spacing w:before="40" w:after="40"/>
        <w:jc w:val="center"/>
        <w:rPr>
          <w:rFonts w:ascii="Arial" w:hAnsi="Arial" w:cs="Arial"/>
          <w:b/>
          <w:bCs/>
          <w:sz w:val="44"/>
          <w:lang w:val="pt-BR"/>
        </w:rPr>
      </w:pPr>
    </w:p>
    <w:p w14:paraId="640863A9" w14:textId="77777777" w:rsidR="00F11FE3" w:rsidRPr="009313C8" w:rsidRDefault="00F11FE3" w:rsidP="00F11FE3">
      <w:pPr>
        <w:spacing w:before="40" w:after="40"/>
        <w:jc w:val="center"/>
        <w:rPr>
          <w:rFonts w:ascii="Arial" w:hAnsi="Arial" w:cs="Arial"/>
          <w:b/>
          <w:bCs/>
          <w:sz w:val="44"/>
          <w:lang w:val="pt-BR"/>
        </w:rPr>
      </w:pPr>
    </w:p>
    <w:p w14:paraId="640863AA" w14:textId="77777777" w:rsidR="00F11FE3" w:rsidRPr="009313C8" w:rsidRDefault="00F11FE3" w:rsidP="00F11FE3">
      <w:pPr>
        <w:spacing w:before="40" w:after="40"/>
        <w:jc w:val="center"/>
        <w:rPr>
          <w:rFonts w:ascii="Arial" w:hAnsi="Arial" w:cs="Arial"/>
          <w:b/>
          <w:bCs/>
          <w:sz w:val="44"/>
          <w:lang w:val="pt-BR"/>
        </w:rPr>
      </w:pPr>
    </w:p>
    <w:p w14:paraId="640863AB" w14:textId="77777777" w:rsidR="00F11FE3" w:rsidRPr="009313C8" w:rsidRDefault="00F11FE3" w:rsidP="00F11FE3">
      <w:pPr>
        <w:tabs>
          <w:tab w:val="center" w:pos="4752"/>
        </w:tabs>
        <w:rPr>
          <w:rFonts w:ascii="Arial" w:hAnsi="Arial" w:cs="Arial"/>
          <w:b/>
          <w:sz w:val="44"/>
          <w:szCs w:val="44"/>
          <w:lang w:val="pt-BR"/>
        </w:rPr>
      </w:pPr>
      <w:bookmarkStart w:id="0" w:name="_Toc44937504"/>
      <w:bookmarkStart w:id="1" w:name="_Toc44937551"/>
      <w:bookmarkStart w:id="2" w:name="_Toc51984673"/>
      <w:bookmarkStart w:id="3" w:name="_Toc51984834"/>
      <w:bookmarkStart w:id="4" w:name="_Toc51984917"/>
      <w:r w:rsidRPr="009313C8">
        <w:rPr>
          <w:rFonts w:ascii="Arial" w:hAnsi="Arial" w:cs="Arial"/>
          <w:b/>
          <w:sz w:val="44"/>
          <w:szCs w:val="44"/>
          <w:lang w:val="pt-BR"/>
        </w:rPr>
        <w:tab/>
      </w:r>
      <w:bookmarkEnd w:id="0"/>
      <w:bookmarkEnd w:id="1"/>
      <w:bookmarkEnd w:id="2"/>
      <w:bookmarkEnd w:id="3"/>
      <w:bookmarkEnd w:id="4"/>
      <w:r w:rsidR="00BB0913">
        <w:rPr>
          <w:rFonts w:ascii="Arial" w:hAnsi="Arial" w:cs="Arial"/>
          <w:b/>
          <w:sz w:val="44"/>
          <w:szCs w:val="44"/>
          <w:lang w:val="pt-BR"/>
        </w:rPr>
        <w:t>Gerenciador de PI – PI WLD (V1.0)</w:t>
      </w:r>
    </w:p>
    <w:p w14:paraId="640863AC" w14:textId="77777777" w:rsidR="00F11FE3" w:rsidRPr="009313C8" w:rsidRDefault="00F11FE3" w:rsidP="00F11FE3">
      <w:pPr>
        <w:spacing w:before="40" w:after="40"/>
        <w:jc w:val="center"/>
        <w:rPr>
          <w:rFonts w:ascii="Arial" w:hAnsi="Arial" w:cs="Arial"/>
          <w:b/>
          <w:bCs/>
          <w:sz w:val="44"/>
          <w:lang w:val="pt-BR"/>
        </w:rPr>
      </w:pPr>
    </w:p>
    <w:p w14:paraId="640863AD" w14:textId="77777777" w:rsidR="00F11FE3" w:rsidRPr="009313C8" w:rsidRDefault="00F11FE3" w:rsidP="00F11FE3">
      <w:pPr>
        <w:pBdr>
          <w:top w:val="single" w:sz="4" w:space="1" w:color="auto"/>
        </w:pBdr>
        <w:spacing w:before="40" w:after="40"/>
        <w:jc w:val="center"/>
        <w:rPr>
          <w:rFonts w:ascii="Arial" w:hAnsi="Arial" w:cs="Arial"/>
          <w:b/>
          <w:bCs/>
          <w:sz w:val="44"/>
          <w:lang w:val="pt-BR"/>
        </w:rPr>
      </w:pPr>
    </w:p>
    <w:p w14:paraId="640863AE" w14:textId="77777777" w:rsidR="00D73222" w:rsidRPr="009313C8" w:rsidRDefault="003550EA" w:rsidP="00D73222">
      <w:pPr>
        <w:pStyle w:val="Ttulo"/>
        <w:rPr>
          <w:rFonts w:cs="Arial"/>
          <w:lang w:val="pt-BR"/>
        </w:rPr>
      </w:pPr>
      <w:fldSimple w:instr=" TITLE  \* MERGEFORMAT ">
        <w:r w:rsidR="00362EB6" w:rsidRPr="00362EB6">
          <w:rPr>
            <w:rFonts w:cs="Arial"/>
            <w:bCs w:val="0"/>
            <w:sz w:val="44"/>
            <w:szCs w:val="44"/>
            <w:lang w:val="pt-BR"/>
          </w:rPr>
          <w:t>Regras de Negócios</w:t>
        </w:r>
      </w:fldSimple>
    </w:p>
    <w:p w14:paraId="640863AF" w14:textId="77777777" w:rsidR="00F11FE3" w:rsidRPr="009313C8" w:rsidRDefault="00F11FE3" w:rsidP="00F11FE3">
      <w:pPr>
        <w:jc w:val="center"/>
        <w:rPr>
          <w:rFonts w:ascii="Arial" w:hAnsi="Arial" w:cs="Arial"/>
          <w:b/>
          <w:sz w:val="40"/>
          <w:szCs w:val="40"/>
          <w:lang w:val="pt-BR"/>
        </w:rPr>
      </w:pPr>
      <w:bookmarkStart w:id="5" w:name="_Toc51984675"/>
      <w:bookmarkStart w:id="6" w:name="_Toc51984836"/>
      <w:bookmarkStart w:id="7" w:name="_Toc51984919"/>
    </w:p>
    <w:bookmarkEnd w:id="5"/>
    <w:bookmarkEnd w:id="6"/>
    <w:bookmarkEnd w:id="7"/>
    <w:p w14:paraId="640863B0" w14:textId="77777777" w:rsidR="00F11FE3" w:rsidRPr="009313C8" w:rsidRDefault="00F11FE3" w:rsidP="00F11FE3">
      <w:pPr>
        <w:jc w:val="center"/>
        <w:rPr>
          <w:rFonts w:ascii="Arial" w:hAnsi="Arial" w:cs="Arial"/>
          <w:b/>
          <w:sz w:val="40"/>
          <w:szCs w:val="40"/>
          <w:lang w:val="pt-BR"/>
        </w:rPr>
      </w:pPr>
    </w:p>
    <w:p w14:paraId="640863B1" w14:textId="77777777" w:rsidR="00F11FE3" w:rsidRPr="009313C8" w:rsidRDefault="00F11FE3" w:rsidP="00F11FE3">
      <w:pPr>
        <w:pStyle w:val="ByLine"/>
        <w:rPr>
          <w:rFonts w:cs="Arial"/>
          <w:lang w:val="pt-BR"/>
        </w:rPr>
      </w:pPr>
      <w:r w:rsidRPr="009313C8">
        <w:rPr>
          <w:rFonts w:cs="Arial"/>
          <w:b w:val="0"/>
          <w:lang w:val="pt-BR"/>
        </w:rPr>
        <w:tab/>
      </w:r>
    </w:p>
    <w:p w14:paraId="640863B2" w14:textId="77777777" w:rsidR="00F11FE3" w:rsidRPr="009313C8" w:rsidRDefault="00F11FE3" w:rsidP="00F11FE3">
      <w:pPr>
        <w:pStyle w:val="ByLine"/>
        <w:tabs>
          <w:tab w:val="left" w:pos="6080"/>
        </w:tabs>
        <w:jc w:val="left"/>
        <w:rPr>
          <w:rFonts w:cs="Arial"/>
          <w:lang w:val="pt-BR"/>
        </w:rPr>
      </w:pPr>
    </w:p>
    <w:p w14:paraId="640863B3" w14:textId="77777777" w:rsidR="00D87069" w:rsidRPr="009313C8" w:rsidRDefault="00D87069" w:rsidP="00D87069">
      <w:pPr>
        <w:pStyle w:val="ByLine"/>
        <w:tabs>
          <w:tab w:val="left" w:pos="6080"/>
        </w:tabs>
        <w:spacing w:before="20" w:after="20"/>
        <w:rPr>
          <w:rFonts w:cs="Arial"/>
          <w:lang w:val="pt-BR"/>
        </w:rPr>
      </w:pPr>
    </w:p>
    <w:p w14:paraId="640863B4" w14:textId="77777777" w:rsidR="00D87069" w:rsidRPr="009313C8" w:rsidRDefault="00D87069" w:rsidP="00D87069">
      <w:pPr>
        <w:pStyle w:val="ByLine"/>
        <w:tabs>
          <w:tab w:val="left" w:pos="6080"/>
        </w:tabs>
        <w:spacing w:before="20" w:after="20"/>
        <w:rPr>
          <w:rFonts w:cs="Arial"/>
          <w:lang w:val="pt-BR"/>
        </w:rPr>
      </w:pPr>
    </w:p>
    <w:p w14:paraId="640863B5" w14:textId="77777777" w:rsidR="008C54EE" w:rsidRPr="009313C8" w:rsidRDefault="008C54EE" w:rsidP="00D87069">
      <w:pPr>
        <w:pStyle w:val="ByLine"/>
        <w:tabs>
          <w:tab w:val="left" w:pos="6080"/>
        </w:tabs>
        <w:spacing w:before="20" w:after="20"/>
        <w:rPr>
          <w:rFonts w:cs="Arial"/>
          <w:lang w:val="pt-BR"/>
        </w:rPr>
      </w:pPr>
    </w:p>
    <w:p w14:paraId="640863B6" w14:textId="77777777" w:rsidR="008C54EE" w:rsidRPr="009313C8" w:rsidRDefault="008C54EE" w:rsidP="00D87069">
      <w:pPr>
        <w:pStyle w:val="ByLine"/>
        <w:tabs>
          <w:tab w:val="left" w:pos="6080"/>
        </w:tabs>
        <w:spacing w:before="20" w:after="20"/>
        <w:rPr>
          <w:rFonts w:cs="Arial"/>
          <w:lang w:val="pt-BR"/>
        </w:rPr>
      </w:pPr>
    </w:p>
    <w:p w14:paraId="640863B7" w14:textId="77777777" w:rsidR="008C54EE" w:rsidRPr="009313C8" w:rsidRDefault="008C54EE" w:rsidP="00D87069">
      <w:pPr>
        <w:pStyle w:val="ByLine"/>
        <w:tabs>
          <w:tab w:val="left" w:pos="6080"/>
        </w:tabs>
        <w:spacing w:before="20" w:after="20"/>
        <w:rPr>
          <w:rFonts w:cs="Arial"/>
          <w:lang w:val="pt-BR"/>
        </w:rPr>
      </w:pPr>
    </w:p>
    <w:p w14:paraId="640863B8" w14:textId="77777777" w:rsidR="008C54EE" w:rsidRPr="009313C8" w:rsidRDefault="008C54EE" w:rsidP="00D87069">
      <w:pPr>
        <w:pStyle w:val="ByLine"/>
        <w:tabs>
          <w:tab w:val="left" w:pos="6080"/>
        </w:tabs>
        <w:spacing w:before="20" w:after="20"/>
        <w:rPr>
          <w:rFonts w:cs="Arial"/>
          <w:lang w:val="pt-BR"/>
        </w:rPr>
      </w:pPr>
    </w:p>
    <w:p w14:paraId="640863B9" w14:textId="77777777" w:rsidR="00F11FE3" w:rsidRPr="009313C8" w:rsidRDefault="00F11FE3" w:rsidP="00D87069">
      <w:pPr>
        <w:pStyle w:val="ByLine"/>
        <w:tabs>
          <w:tab w:val="left" w:pos="6080"/>
        </w:tabs>
        <w:spacing w:before="20" w:after="20"/>
        <w:rPr>
          <w:rFonts w:cs="Arial"/>
          <w:lang w:val="pt-BR"/>
        </w:rPr>
      </w:pPr>
    </w:p>
    <w:p w14:paraId="640863BA" w14:textId="77777777" w:rsidR="00D87069" w:rsidRPr="009313C8" w:rsidRDefault="00D87069" w:rsidP="00F11FE3">
      <w:pPr>
        <w:pStyle w:val="ByLine"/>
        <w:tabs>
          <w:tab w:val="left" w:pos="6080"/>
        </w:tabs>
        <w:spacing w:before="20" w:after="20"/>
        <w:jc w:val="left"/>
        <w:rPr>
          <w:rFonts w:cs="Arial"/>
          <w:lang w:val="pt-BR"/>
        </w:rPr>
      </w:pPr>
    </w:p>
    <w:tbl>
      <w:tblPr>
        <w:tblW w:w="9405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5"/>
      </w:tblGrid>
      <w:tr w:rsidR="00F11FE3" w:rsidRPr="009313C8" w14:paraId="640863BC" w14:textId="77777777">
        <w:tc>
          <w:tcPr>
            <w:tcW w:w="9405" w:type="dxa"/>
            <w:shd w:val="pct5" w:color="auto" w:fill="FFFFFF"/>
          </w:tcPr>
          <w:p w14:paraId="640863BB" w14:textId="77777777" w:rsidR="00F11FE3" w:rsidRPr="009313C8" w:rsidRDefault="00F11FE3" w:rsidP="00F11FE3">
            <w:pPr>
              <w:pStyle w:val="Ttulo"/>
              <w:rPr>
                <w:rFonts w:cs="Arial"/>
                <w:sz w:val="24"/>
                <w:szCs w:val="24"/>
                <w:lang w:val="pt-BR"/>
              </w:rPr>
            </w:pPr>
            <w:bookmarkStart w:id="8" w:name="_Toc44937506"/>
            <w:bookmarkStart w:id="9" w:name="_Toc44937553"/>
            <w:r w:rsidRPr="009313C8">
              <w:rPr>
                <w:rFonts w:cs="Arial"/>
                <w:sz w:val="24"/>
                <w:szCs w:val="24"/>
                <w:lang w:val="pt-BR"/>
              </w:rPr>
              <w:lastRenderedPageBreak/>
              <w:t>HISTÓRICO DE REVISÕES</w:t>
            </w:r>
            <w:bookmarkEnd w:id="8"/>
            <w:bookmarkEnd w:id="9"/>
          </w:p>
        </w:tc>
      </w:tr>
    </w:tbl>
    <w:p w14:paraId="640863BD" w14:textId="77777777" w:rsidR="00F11FE3" w:rsidRPr="009313C8" w:rsidRDefault="00F11FE3" w:rsidP="00F11FE3">
      <w:pPr>
        <w:pStyle w:val="EstiloTextoMDS"/>
      </w:pPr>
    </w:p>
    <w:tbl>
      <w:tblPr>
        <w:tblW w:w="947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960"/>
        <w:gridCol w:w="4860"/>
        <w:gridCol w:w="1980"/>
      </w:tblGrid>
      <w:tr w:rsidR="00F11FE3" w:rsidRPr="009313C8" w14:paraId="640863C2" w14:textId="77777777">
        <w:tc>
          <w:tcPr>
            <w:tcW w:w="1673" w:type="dxa"/>
            <w:shd w:val="clear" w:color="auto" w:fill="D9D9D9"/>
          </w:tcPr>
          <w:p w14:paraId="640863BE" w14:textId="77777777" w:rsidR="00F11FE3" w:rsidRPr="009313C8" w:rsidRDefault="00F11FE3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  <w:lang w:val="pt-BR"/>
              </w:rPr>
            </w:pPr>
            <w:r w:rsidRPr="009313C8">
              <w:rPr>
                <w:rFonts w:ascii="Arial" w:hAnsi="Arial" w:cs="Arial"/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D9D9D9"/>
          </w:tcPr>
          <w:p w14:paraId="640863BF" w14:textId="77777777" w:rsidR="00D0599B" w:rsidRDefault="00F11FE3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  <w:lang w:val="pt-BR"/>
              </w:rPr>
            </w:pPr>
            <w:r w:rsidRPr="009313C8">
              <w:rPr>
                <w:rFonts w:ascii="Arial" w:hAnsi="Arial" w:cs="Arial"/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860" w:type="dxa"/>
            <w:shd w:val="clear" w:color="auto" w:fill="D9D9D9"/>
          </w:tcPr>
          <w:p w14:paraId="640863C0" w14:textId="77777777" w:rsidR="00D0599B" w:rsidRDefault="00F11FE3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  <w:lang w:val="pt-BR"/>
              </w:rPr>
            </w:pPr>
            <w:r w:rsidRPr="009313C8">
              <w:rPr>
                <w:rFonts w:ascii="Arial" w:hAnsi="Arial" w:cs="Arial"/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980" w:type="dxa"/>
            <w:shd w:val="clear" w:color="auto" w:fill="D9D9D9"/>
          </w:tcPr>
          <w:p w14:paraId="640863C1" w14:textId="77777777" w:rsidR="00D0599B" w:rsidRDefault="00F11FE3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  <w:lang w:val="pt-BR"/>
              </w:rPr>
            </w:pPr>
            <w:r w:rsidRPr="009313C8">
              <w:rPr>
                <w:rFonts w:ascii="Arial" w:hAnsi="Arial" w:cs="Arial"/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BB0913" w:rsidRPr="009313C8" w14:paraId="640863C7" w14:textId="77777777">
        <w:tc>
          <w:tcPr>
            <w:tcW w:w="1673" w:type="dxa"/>
          </w:tcPr>
          <w:p w14:paraId="640863C3" w14:textId="77777777" w:rsidR="00BB0913" w:rsidRDefault="00BB0913" w:rsidP="00BB091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02/11/2015</w:t>
            </w:r>
          </w:p>
        </w:tc>
        <w:tc>
          <w:tcPr>
            <w:tcW w:w="960" w:type="dxa"/>
          </w:tcPr>
          <w:p w14:paraId="640863C4" w14:textId="77777777" w:rsidR="00BB0913" w:rsidRDefault="00BB0913" w:rsidP="00BB091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4860" w:type="dxa"/>
          </w:tcPr>
          <w:p w14:paraId="640863C5" w14:textId="77777777" w:rsidR="00BB0913" w:rsidRDefault="00BB0913" w:rsidP="00BB091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das Regras de Negócio</w:t>
            </w:r>
          </w:p>
        </w:tc>
        <w:tc>
          <w:tcPr>
            <w:tcW w:w="1980" w:type="dxa"/>
          </w:tcPr>
          <w:p w14:paraId="640863C6" w14:textId="77777777" w:rsidR="00BB0913" w:rsidRDefault="00BB0913" w:rsidP="00BB091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WLD</w:t>
            </w:r>
          </w:p>
        </w:tc>
      </w:tr>
      <w:tr w:rsidR="00F11FE3" w:rsidRPr="009313C8" w14:paraId="640863CC" w14:textId="77777777">
        <w:tc>
          <w:tcPr>
            <w:tcW w:w="1673" w:type="dxa"/>
          </w:tcPr>
          <w:p w14:paraId="640863C8" w14:textId="77777777" w:rsidR="00F11FE3" w:rsidRPr="009313C8" w:rsidRDefault="004C3B52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03/11/2015</w:t>
            </w:r>
          </w:p>
        </w:tc>
        <w:tc>
          <w:tcPr>
            <w:tcW w:w="960" w:type="dxa"/>
          </w:tcPr>
          <w:p w14:paraId="640863C9" w14:textId="77777777" w:rsidR="00D0599B" w:rsidRDefault="004C3B52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4860" w:type="dxa"/>
          </w:tcPr>
          <w:p w14:paraId="640863CA" w14:textId="77777777" w:rsidR="00D0599B" w:rsidRDefault="004C3B52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Adição de Grupos das Regras de Negócios</w:t>
            </w:r>
          </w:p>
        </w:tc>
        <w:tc>
          <w:tcPr>
            <w:tcW w:w="1980" w:type="dxa"/>
          </w:tcPr>
          <w:p w14:paraId="640863CB" w14:textId="77777777" w:rsidR="00D0599B" w:rsidRDefault="004C3B52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WLD</w:t>
            </w:r>
          </w:p>
        </w:tc>
      </w:tr>
      <w:tr w:rsidR="00F11FE3" w:rsidRPr="009313C8" w14:paraId="640863D1" w14:textId="77777777">
        <w:tc>
          <w:tcPr>
            <w:tcW w:w="1673" w:type="dxa"/>
          </w:tcPr>
          <w:p w14:paraId="640863CD" w14:textId="77777777" w:rsidR="00F11FE3" w:rsidRPr="009313C8" w:rsidRDefault="00F11FE3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960" w:type="dxa"/>
          </w:tcPr>
          <w:p w14:paraId="640863CE" w14:textId="77777777" w:rsidR="00D0599B" w:rsidRDefault="00D0599B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4860" w:type="dxa"/>
          </w:tcPr>
          <w:p w14:paraId="640863CF" w14:textId="77777777" w:rsidR="00D0599B" w:rsidRDefault="00D0599B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80" w:type="dxa"/>
          </w:tcPr>
          <w:p w14:paraId="640863D0" w14:textId="77777777" w:rsidR="00D0599B" w:rsidRDefault="00D0599B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11FE3" w:rsidRPr="009313C8" w14:paraId="640863D6" w14:textId="77777777">
        <w:tc>
          <w:tcPr>
            <w:tcW w:w="1673" w:type="dxa"/>
          </w:tcPr>
          <w:p w14:paraId="640863D2" w14:textId="77777777" w:rsidR="00F11FE3" w:rsidRPr="009313C8" w:rsidRDefault="00F11FE3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960" w:type="dxa"/>
          </w:tcPr>
          <w:p w14:paraId="640863D3" w14:textId="77777777" w:rsidR="00D0599B" w:rsidRDefault="00D0599B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4860" w:type="dxa"/>
          </w:tcPr>
          <w:p w14:paraId="640863D4" w14:textId="77777777" w:rsidR="00D0599B" w:rsidRDefault="00D0599B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80" w:type="dxa"/>
          </w:tcPr>
          <w:p w14:paraId="640863D5" w14:textId="77777777" w:rsidR="00D0599B" w:rsidRDefault="00D0599B" w:rsidP="00B3418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640863D7" w14:textId="77777777" w:rsidR="00F11FE3" w:rsidRPr="009313C8" w:rsidRDefault="00F11FE3" w:rsidP="00F11FE3">
      <w:pPr>
        <w:pStyle w:val="Corpodetexto"/>
        <w:rPr>
          <w:rFonts w:ascii="Arial" w:hAnsi="Arial" w:cs="Arial"/>
          <w:lang w:val="pt-BR"/>
        </w:rPr>
      </w:pPr>
    </w:p>
    <w:p w14:paraId="640863D8" w14:textId="77777777" w:rsidR="00F11FE3" w:rsidRPr="009313C8" w:rsidRDefault="00F11FE3" w:rsidP="00F11FE3">
      <w:pPr>
        <w:pStyle w:val="Corpodetexto"/>
        <w:rPr>
          <w:rFonts w:ascii="Arial" w:hAnsi="Arial" w:cs="Arial"/>
          <w:lang w:val="pt-BR"/>
        </w:rPr>
      </w:pPr>
    </w:p>
    <w:p w14:paraId="640863D9" w14:textId="77777777" w:rsidR="00F11FE3" w:rsidRPr="009313C8" w:rsidRDefault="00F11FE3" w:rsidP="00F11FE3">
      <w:pPr>
        <w:pStyle w:val="Corpodetexto"/>
        <w:tabs>
          <w:tab w:val="left" w:pos="3758"/>
        </w:tabs>
        <w:ind w:left="0"/>
        <w:rPr>
          <w:rFonts w:ascii="Arial" w:hAnsi="Arial" w:cs="Arial"/>
          <w:sz w:val="6"/>
          <w:szCs w:val="6"/>
          <w:lang w:val="pt-BR"/>
        </w:rPr>
      </w:pPr>
      <w:r w:rsidRPr="009313C8">
        <w:rPr>
          <w:rFonts w:ascii="Arial" w:hAnsi="Arial" w:cs="Arial"/>
          <w:lang w:val="pt-BR"/>
        </w:rPr>
        <w:br w:type="page"/>
      </w:r>
    </w:p>
    <w:p w14:paraId="640863DA" w14:textId="77777777" w:rsidR="002F2E5C" w:rsidRPr="009313C8" w:rsidRDefault="00F11FE3" w:rsidP="00F11FE3">
      <w:pPr>
        <w:pStyle w:val="Ttulo"/>
        <w:rPr>
          <w:rFonts w:cs="Arial"/>
          <w:lang w:val="pt-BR"/>
        </w:rPr>
      </w:pPr>
      <w:r w:rsidRPr="009313C8">
        <w:rPr>
          <w:rFonts w:cs="Arial"/>
          <w:lang w:val="pt-BR"/>
        </w:rPr>
        <w:lastRenderedPageBreak/>
        <w:t>CONTEÚDO</w:t>
      </w:r>
    </w:p>
    <w:p w14:paraId="640863DB" w14:textId="77777777" w:rsidR="00E850DE" w:rsidRDefault="00B34183" w:rsidP="00BB0913">
      <w:pPr>
        <w:pStyle w:val="Sumrio1"/>
        <w:rPr>
          <w:rFonts w:ascii="Times New Roman" w:hAnsi="Times New Roman"/>
          <w:noProof/>
          <w:snapToGrid/>
          <w:sz w:val="24"/>
          <w:szCs w:val="24"/>
          <w:lang w:val="pt-BR" w:eastAsia="pt-BR"/>
        </w:rPr>
      </w:pPr>
      <w:r w:rsidRPr="009313C8">
        <w:rPr>
          <w:rFonts w:cs="Arial"/>
          <w:lang w:val="pt-BR"/>
        </w:rPr>
        <w:fldChar w:fldCharType="begin"/>
      </w:r>
      <w:r w:rsidR="002F2E5C" w:rsidRPr="009313C8">
        <w:rPr>
          <w:rFonts w:cs="Arial"/>
          <w:lang w:val="pt-BR"/>
        </w:rPr>
        <w:instrText xml:space="preserve"> TOC \o "1-3" </w:instrText>
      </w:r>
      <w:r w:rsidRPr="009313C8">
        <w:rPr>
          <w:rFonts w:cs="Arial"/>
          <w:lang w:val="pt-BR"/>
        </w:rPr>
        <w:fldChar w:fldCharType="separate"/>
      </w:r>
      <w:r w:rsidR="00E850DE" w:rsidRPr="008846BC">
        <w:rPr>
          <w:rFonts w:cs="Arial"/>
          <w:noProof/>
          <w:lang w:val="pt-BR"/>
        </w:rPr>
        <w:t>1.</w:t>
      </w:r>
      <w:r w:rsidR="00E850DE">
        <w:rPr>
          <w:rFonts w:ascii="Times New Roman" w:hAnsi="Times New Roman"/>
          <w:noProof/>
          <w:snapToGrid/>
          <w:sz w:val="24"/>
          <w:szCs w:val="24"/>
          <w:lang w:val="pt-BR" w:eastAsia="pt-BR"/>
        </w:rPr>
        <w:tab/>
      </w:r>
      <w:r w:rsidR="00E850DE" w:rsidRPr="008846BC">
        <w:rPr>
          <w:rFonts w:cs="Arial"/>
          <w:noProof/>
          <w:lang w:val="pt-BR"/>
        </w:rPr>
        <w:t>Introdução</w:t>
      </w:r>
      <w:r w:rsidR="00E850DE" w:rsidRPr="00E850DE">
        <w:rPr>
          <w:noProof/>
          <w:lang w:val="pt-BR"/>
        </w:rPr>
        <w:tab/>
      </w:r>
      <w:r>
        <w:rPr>
          <w:noProof/>
        </w:rPr>
        <w:fldChar w:fldCharType="begin"/>
      </w:r>
      <w:r w:rsidR="00E850DE" w:rsidRPr="00E850DE">
        <w:rPr>
          <w:noProof/>
          <w:lang w:val="pt-BR"/>
        </w:rPr>
        <w:instrText xml:space="preserve"> PAGEREF _Toc114038784 \h </w:instrText>
      </w:r>
      <w:r>
        <w:rPr>
          <w:noProof/>
        </w:rPr>
      </w:r>
      <w:r>
        <w:rPr>
          <w:noProof/>
        </w:rPr>
        <w:fldChar w:fldCharType="separate"/>
      </w:r>
      <w:r w:rsidR="00362EB6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640863DC" w14:textId="77777777" w:rsidR="00E850DE" w:rsidRDefault="00E850DE" w:rsidP="00BB0913">
      <w:pPr>
        <w:pStyle w:val="Sumrio2"/>
        <w:rPr>
          <w:rFonts w:ascii="Times New Roman" w:hAnsi="Times New Roman"/>
          <w:noProof/>
          <w:snapToGrid/>
          <w:sz w:val="24"/>
          <w:szCs w:val="24"/>
          <w:lang w:val="pt-BR" w:eastAsia="pt-BR"/>
        </w:rPr>
      </w:pPr>
      <w:r w:rsidRPr="008846BC">
        <w:rPr>
          <w:rFonts w:cs="Arial"/>
          <w:noProof/>
          <w:lang w:val="pt-BR"/>
        </w:rPr>
        <w:t>1.1</w:t>
      </w:r>
      <w:r>
        <w:rPr>
          <w:rFonts w:ascii="Times New Roman" w:hAnsi="Times New Roman"/>
          <w:noProof/>
          <w:snapToGrid/>
          <w:sz w:val="24"/>
          <w:szCs w:val="24"/>
          <w:lang w:val="pt-BR" w:eastAsia="pt-BR"/>
        </w:rPr>
        <w:tab/>
      </w:r>
      <w:r w:rsidRPr="008846BC">
        <w:rPr>
          <w:rFonts w:cs="Arial"/>
          <w:noProof/>
          <w:lang w:val="pt-BR"/>
        </w:rPr>
        <w:t>Finalidade</w:t>
      </w:r>
      <w:r w:rsidRPr="00E850DE">
        <w:rPr>
          <w:noProof/>
          <w:lang w:val="pt-BR"/>
        </w:rPr>
        <w:tab/>
      </w:r>
      <w:r w:rsidR="00B34183">
        <w:rPr>
          <w:noProof/>
        </w:rPr>
        <w:fldChar w:fldCharType="begin"/>
      </w:r>
      <w:r w:rsidRPr="00E850DE">
        <w:rPr>
          <w:noProof/>
          <w:lang w:val="pt-BR"/>
        </w:rPr>
        <w:instrText xml:space="preserve"> PAGEREF _Toc114038785 \h </w:instrText>
      </w:r>
      <w:r w:rsidR="00B34183">
        <w:rPr>
          <w:noProof/>
        </w:rPr>
      </w:r>
      <w:r w:rsidR="00B34183">
        <w:rPr>
          <w:noProof/>
        </w:rPr>
        <w:fldChar w:fldCharType="separate"/>
      </w:r>
      <w:r w:rsidR="00362EB6">
        <w:rPr>
          <w:noProof/>
          <w:lang w:val="pt-BR"/>
        </w:rPr>
        <w:t>3</w:t>
      </w:r>
      <w:r w:rsidR="00B34183">
        <w:rPr>
          <w:noProof/>
        </w:rPr>
        <w:fldChar w:fldCharType="end"/>
      </w:r>
    </w:p>
    <w:p w14:paraId="640863DD" w14:textId="77777777" w:rsidR="00E850DE" w:rsidRDefault="00E850DE" w:rsidP="00BB0913">
      <w:pPr>
        <w:pStyle w:val="Sumrio2"/>
        <w:rPr>
          <w:rFonts w:ascii="Times New Roman" w:hAnsi="Times New Roman"/>
          <w:noProof/>
          <w:snapToGrid/>
          <w:sz w:val="24"/>
          <w:szCs w:val="24"/>
          <w:lang w:val="pt-BR" w:eastAsia="pt-BR"/>
        </w:rPr>
      </w:pPr>
      <w:r w:rsidRPr="008846BC">
        <w:rPr>
          <w:rFonts w:cs="Arial"/>
          <w:noProof/>
          <w:lang w:val="pt-BR"/>
        </w:rPr>
        <w:t>1.2</w:t>
      </w:r>
      <w:r>
        <w:rPr>
          <w:rFonts w:ascii="Times New Roman" w:hAnsi="Times New Roman"/>
          <w:noProof/>
          <w:snapToGrid/>
          <w:sz w:val="24"/>
          <w:szCs w:val="24"/>
          <w:lang w:val="pt-BR" w:eastAsia="pt-BR"/>
        </w:rPr>
        <w:tab/>
      </w:r>
      <w:r w:rsidRPr="008846BC">
        <w:rPr>
          <w:rFonts w:cs="Arial"/>
          <w:noProof/>
          <w:lang w:val="pt-BR"/>
        </w:rPr>
        <w:t>Referências</w:t>
      </w:r>
      <w:r w:rsidRPr="00E850DE">
        <w:rPr>
          <w:noProof/>
          <w:lang w:val="pt-BR"/>
        </w:rPr>
        <w:tab/>
      </w:r>
      <w:r w:rsidR="00B34183">
        <w:rPr>
          <w:noProof/>
        </w:rPr>
        <w:fldChar w:fldCharType="begin"/>
      </w:r>
      <w:r w:rsidRPr="00E850DE">
        <w:rPr>
          <w:noProof/>
          <w:lang w:val="pt-BR"/>
        </w:rPr>
        <w:instrText xml:space="preserve"> PAGEREF _Toc114038786 \h </w:instrText>
      </w:r>
      <w:r w:rsidR="00B34183">
        <w:rPr>
          <w:noProof/>
        </w:rPr>
      </w:r>
      <w:r w:rsidR="00B34183">
        <w:rPr>
          <w:noProof/>
        </w:rPr>
        <w:fldChar w:fldCharType="separate"/>
      </w:r>
      <w:r w:rsidR="00362EB6">
        <w:rPr>
          <w:noProof/>
          <w:lang w:val="pt-BR"/>
        </w:rPr>
        <w:t>3</w:t>
      </w:r>
      <w:r w:rsidR="00B34183">
        <w:rPr>
          <w:noProof/>
        </w:rPr>
        <w:fldChar w:fldCharType="end"/>
      </w:r>
    </w:p>
    <w:p w14:paraId="640863DE" w14:textId="641A4A9D" w:rsidR="00E850DE" w:rsidRDefault="00E850DE" w:rsidP="00BB0913">
      <w:pPr>
        <w:pStyle w:val="Sumrio1"/>
        <w:rPr>
          <w:rFonts w:ascii="Times New Roman" w:hAnsi="Times New Roman"/>
          <w:noProof/>
          <w:snapToGrid/>
          <w:sz w:val="24"/>
          <w:szCs w:val="24"/>
          <w:lang w:val="pt-BR" w:eastAsia="pt-BR"/>
        </w:rPr>
      </w:pPr>
      <w:r w:rsidRPr="008846BC">
        <w:rPr>
          <w:noProof/>
          <w:lang w:val="pt-BR"/>
        </w:rPr>
        <w:t>2.</w:t>
      </w:r>
      <w:r>
        <w:rPr>
          <w:rFonts w:ascii="Times New Roman" w:hAnsi="Times New Roman"/>
          <w:noProof/>
          <w:snapToGrid/>
          <w:sz w:val="24"/>
          <w:szCs w:val="24"/>
          <w:lang w:val="pt-BR" w:eastAsia="pt-BR"/>
        </w:rPr>
        <w:tab/>
      </w:r>
      <w:r w:rsidRPr="008846BC">
        <w:rPr>
          <w:noProof/>
          <w:lang w:val="pt-BR"/>
        </w:rPr>
        <w:t>Definições de Regras de Negócios</w:t>
      </w:r>
      <w:r w:rsidRPr="00E850DE">
        <w:rPr>
          <w:noProof/>
          <w:lang w:val="pt-BR"/>
        </w:rPr>
        <w:tab/>
      </w:r>
      <w:r w:rsidR="00B34183">
        <w:rPr>
          <w:noProof/>
        </w:rPr>
        <w:fldChar w:fldCharType="begin"/>
      </w:r>
      <w:r w:rsidRPr="00E850DE">
        <w:rPr>
          <w:noProof/>
          <w:lang w:val="pt-BR"/>
        </w:rPr>
        <w:instrText xml:space="preserve"> PAGEREF _Toc114038787 \h </w:instrText>
      </w:r>
      <w:r w:rsidR="00B34183">
        <w:rPr>
          <w:noProof/>
        </w:rPr>
      </w:r>
      <w:r w:rsidR="00B34183">
        <w:rPr>
          <w:noProof/>
        </w:rPr>
        <w:fldChar w:fldCharType="separate"/>
      </w:r>
      <w:r w:rsidR="00362EB6">
        <w:rPr>
          <w:noProof/>
          <w:lang w:val="pt-BR"/>
        </w:rPr>
        <w:t>3</w:t>
      </w:r>
      <w:r w:rsidR="00B34183">
        <w:rPr>
          <w:noProof/>
        </w:rPr>
        <w:fldChar w:fldCharType="end"/>
      </w:r>
    </w:p>
    <w:p w14:paraId="640863E6" w14:textId="4AE3B474" w:rsidR="00E850DE" w:rsidRDefault="00E850DE" w:rsidP="00BD746E">
      <w:pPr>
        <w:pStyle w:val="Sumrio3"/>
        <w:rPr>
          <w:noProof/>
          <w:snapToGrid/>
          <w:sz w:val="24"/>
          <w:szCs w:val="24"/>
          <w:lang w:val="pt-BR" w:eastAsia="pt-BR"/>
        </w:rPr>
      </w:pPr>
    </w:p>
    <w:p w14:paraId="640863E7" w14:textId="77777777" w:rsidR="002F2E5C" w:rsidRPr="009313C8" w:rsidRDefault="00B34183" w:rsidP="00BD746E">
      <w:pPr>
        <w:pStyle w:val="Ttulo"/>
        <w:jc w:val="left"/>
        <w:rPr>
          <w:rFonts w:cs="Arial"/>
          <w:lang w:val="pt-BR"/>
        </w:rPr>
      </w:pPr>
      <w:r w:rsidRPr="009313C8">
        <w:rPr>
          <w:rFonts w:cs="Arial"/>
          <w:lang w:val="pt-BR"/>
        </w:rPr>
        <w:fldChar w:fldCharType="end"/>
      </w:r>
      <w:r w:rsidR="002F2E5C" w:rsidRPr="009313C8">
        <w:rPr>
          <w:rFonts w:cs="Arial"/>
          <w:lang w:val="pt-BR"/>
        </w:rPr>
        <w:br w:type="page"/>
      </w:r>
      <w:fldSimple w:instr=" TITLE  \* MERGEFORMAT ">
        <w:r w:rsidR="00362EB6" w:rsidRPr="00362EB6">
          <w:rPr>
            <w:rFonts w:cs="Arial"/>
            <w:lang w:val="pt-BR"/>
          </w:rPr>
          <w:t>Regras de Negócios</w:t>
        </w:r>
      </w:fldSimple>
      <w:r w:rsidR="002F2E5C" w:rsidRPr="009313C8">
        <w:rPr>
          <w:rFonts w:cs="Arial"/>
          <w:lang w:val="pt-BR"/>
        </w:rPr>
        <w:t xml:space="preserve"> </w:t>
      </w:r>
    </w:p>
    <w:p w14:paraId="640863E8" w14:textId="77777777" w:rsidR="002F2E5C" w:rsidRDefault="002F2E5C" w:rsidP="00300CC4">
      <w:pPr>
        <w:pStyle w:val="Ttulo1"/>
        <w:spacing w:before="240" w:after="120"/>
        <w:ind w:left="567" w:hanging="567"/>
        <w:rPr>
          <w:rFonts w:cs="Arial"/>
          <w:lang w:val="pt-BR"/>
        </w:rPr>
      </w:pPr>
      <w:bookmarkStart w:id="10" w:name="_Toc456600917"/>
      <w:bookmarkStart w:id="11" w:name="_Toc456598586"/>
      <w:bookmarkStart w:id="12" w:name="_Toc114038784"/>
      <w:r w:rsidRPr="009313C8">
        <w:rPr>
          <w:rFonts w:cs="Arial"/>
          <w:lang w:val="pt-BR"/>
        </w:rPr>
        <w:t>Introdução</w:t>
      </w:r>
      <w:bookmarkEnd w:id="10"/>
      <w:bookmarkEnd w:id="11"/>
      <w:bookmarkEnd w:id="12"/>
    </w:p>
    <w:p w14:paraId="640863E9" w14:textId="77777777" w:rsidR="002F2E5C" w:rsidRDefault="002F2E5C" w:rsidP="00300CC4">
      <w:pPr>
        <w:pStyle w:val="Ttulo2"/>
        <w:ind w:left="567" w:hanging="567"/>
        <w:rPr>
          <w:rFonts w:cs="Arial"/>
          <w:lang w:val="pt-BR"/>
        </w:rPr>
      </w:pPr>
      <w:bookmarkStart w:id="13" w:name="_Toc456600918"/>
      <w:bookmarkStart w:id="14" w:name="_Toc456598587"/>
      <w:bookmarkStart w:id="15" w:name="_Toc114038785"/>
      <w:smartTag w:uri="schemas-houaiss/mini" w:element="verbetes">
        <w:r w:rsidRPr="009313C8">
          <w:rPr>
            <w:rFonts w:cs="Arial"/>
            <w:lang w:val="pt-BR"/>
          </w:rPr>
          <w:t>Finalidade</w:t>
        </w:r>
      </w:smartTag>
      <w:bookmarkEnd w:id="13"/>
      <w:bookmarkEnd w:id="14"/>
      <w:bookmarkEnd w:id="15"/>
    </w:p>
    <w:p w14:paraId="640863EA" w14:textId="77777777" w:rsidR="00F90F56" w:rsidRPr="00F1559B" w:rsidRDefault="00F90F56" w:rsidP="00F90F56">
      <w:pPr>
        <w:ind w:left="567"/>
        <w:rPr>
          <w:lang w:val="pt-BR"/>
        </w:rPr>
      </w:pPr>
      <w:bookmarkStart w:id="16" w:name="_Toc456600921"/>
      <w:bookmarkStart w:id="17" w:name="_Toc456598590"/>
      <w:smartTag w:uri="schemas-houaiss/mini" w:element="verbetes">
        <w:r w:rsidRPr="002342D5">
          <w:rPr>
            <w:rFonts w:ascii="Arial" w:hAnsi="Arial"/>
            <w:lang w:val="pt-BR"/>
          </w:rPr>
          <w:t>Este</w:t>
        </w:r>
      </w:smartTag>
      <w:r w:rsidRPr="002342D5">
        <w:rPr>
          <w:rFonts w:ascii="Arial" w:hAnsi="Arial"/>
          <w:lang w:val="pt-BR"/>
        </w:rPr>
        <w:t xml:space="preserve"> </w:t>
      </w:r>
      <w:smartTag w:uri="schemas-houaiss/mini" w:element="verbetes">
        <w:r w:rsidRPr="002342D5">
          <w:rPr>
            <w:rFonts w:ascii="Arial" w:hAnsi="Arial"/>
            <w:lang w:val="pt-BR"/>
          </w:rPr>
          <w:t>documento</w:t>
        </w:r>
      </w:smartTag>
      <w:r w:rsidRPr="002342D5">
        <w:rPr>
          <w:rFonts w:ascii="Arial" w:hAnsi="Arial"/>
          <w:lang w:val="pt-BR"/>
        </w:rPr>
        <w:t xml:space="preserve"> tem </w:t>
      </w:r>
      <w:smartTag w:uri="schemas-houaiss/mini" w:element="verbetes">
        <w:r w:rsidRPr="002342D5">
          <w:rPr>
            <w:rFonts w:ascii="Arial" w:hAnsi="Arial"/>
            <w:lang w:val="pt-BR"/>
          </w:rPr>
          <w:t>por</w:t>
        </w:r>
      </w:smartTag>
      <w:r w:rsidRPr="002342D5">
        <w:rPr>
          <w:rFonts w:ascii="Arial" w:hAnsi="Arial"/>
          <w:lang w:val="pt-BR"/>
        </w:rPr>
        <w:t xml:space="preserve"> </w:t>
      </w:r>
      <w:smartTag w:uri="schemas-houaiss/mini" w:element="verbetes">
        <w:r w:rsidRPr="002342D5">
          <w:rPr>
            <w:rFonts w:ascii="Arial" w:hAnsi="Arial"/>
            <w:lang w:val="pt-BR"/>
          </w:rPr>
          <w:t>objetivo</w:t>
        </w:r>
      </w:smartTag>
      <w:r w:rsidRPr="002342D5">
        <w:rPr>
          <w:rFonts w:ascii="Arial" w:hAnsi="Arial"/>
          <w:lang w:val="pt-BR"/>
        </w:rPr>
        <w:t xml:space="preserve"> </w:t>
      </w:r>
      <w:smartTag w:uri="schemas-houaiss/acao" w:element="hm">
        <w:r>
          <w:rPr>
            <w:rFonts w:ascii="Arial" w:hAnsi="Arial"/>
            <w:lang w:val="pt-BR"/>
          </w:rPr>
          <w:t>apresentar</w:t>
        </w:r>
      </w:smartTag>
      <w:r>
        <w:rPr>
          <w:rFonts w:ascii="Arial" w:hAnsi="Arial"/>
          <w:lang w:val="pt-BR"/>
        </w:rPr>
        <w:t xml:space="preserve"> o </w:t>
      </w:r>
      <w:smartTag w:uri="schemas-houaiss/mini" w:element="verbetes">
        <w:r>
          <w:rPr>
            <w:rFonts w:ascii="Arial" w:hAnsi="Arial"/>
            <w:lang w:val="pt-BR"/>
          </w:rPr>
          <w:t>detalhamento</w:t>
        </w:r>
      </w:smartTag>
      <w:r>
        <w:rPr>
          <w:rFonts w:ascii="Arial" w:hAnsi="Arial"/>
          <w:lang w:val="pt-BR"/>
        </w:rPr>
        <w:t xml:space="preserve"> das </w:t>
      </w:r>
      <w:smartTag w:uri="schemas-houaiss/mini" w:element="verbetes">
        <w:r>
          <w:rPr>
            <w:rFonts w:ascii="Arial" w:hAnsi="Arial"/>
            <w:lang w:val="pt-BR"/>
          </w:rPr>
          <w:t>regras</w:t>
        </w:r>
      </w:smartTag>
      <w:r>
        <w:rPr>
          <w:rFonts w:ascii="Arial" w:hAnsi="Arial"/>
          <w:lang w:val="pt-BR"/>
        </w:rPr>
        <w:t xml:space="preserve"> de </w:t>
      </w:r>
      <w:smartTag w:uri="schemas-houaiss/mini" w:element="verbetes">
        <w:r>
          <w:rPr>
            <w:rFonts w:ascii="Arial" w:hAnsi="Arial"/>
            <w:lang w:val="pt-BR"/>
          </w:rPr>
          <w:t>negócios</w:t>
        </w:r>
      </w:smartTag>
      <w:r>
        <w:rPr>
          <w:rFonts w:ascii="Arial" w:hAnsi="Arial"/>
          <w:lang w:val="pt-BR"/>
        </w:rPr>
        <w:t xml:space="preserve"> </w:t>
      </w:r>
      <w:smartTag w:uri="schemas-houaiss/mini" w:element="verbetes">
        <w:r>
          <w:rPr>
            <w:rFonts w:ascii="Arial" w:hAnsi="Arial"/>
            <w:lang w:val="pt-BR"/>
          </w:rPr>
          <w:t>que</w:t>
        </w:r>
      </w:smartTag>
      <w:r>
        <w:rPr>
          <w:rFonts w:ascii="Arial" w:hAnsi="Arial"/>
          <w:lang w:val="pt-BR"/>
        </w:rPr>
        <w:t xml:space="preserve"> </w:t>
      </w:r>
      <w:smartTag w:uri="schemas-houaiss/mini" w:element="verbetes">
        <w:r>
          <w:rPr>
            <w:rFonts w:ascii="Arial" w:hAnsi="Arial"/>
            <w:lang w:val="pt-BR"/>
          </w:rPr>
          <w:t>serão</w:t>
        </w:r>
      </w:smartTag>
      <w:r>
        <w:rPr>
          <w:rFonts w:ascii="Arial" w:hAnsi="Arial"/>
          <w:lang w:val="pt-BR"/>
        </w:rPr>
        <w:t xml:space="preserve"> consideradas no </w:t>
      </w:r>
      <w:smartTag w:uri="schemas-houaiss/mini" w:element="verbetes">
        <w:r>
          <w:rPr>
            <w:rFonts w:ascii="Arial" w:hAnsi="Arial"/>
            <w:lang w:val="pt-BR"/>
          </w:rPr>
          <w:t>projeto</w:t>
        </w:r>
      </w:smartTag>
      <w:r>
        <w:rPr>
          <w:rFonts w:ascii="Arial" w:hAnsi="Arial"/>
          <w:lang w:val="pt-BR"/>
        </w:rPr>
        <w:t xml:space="preserve">. No </w:t>
      </w:r>
      <w:smartTag w:uri="schemas-houaiss/mini" w:element="verbetes">
        <w:r>
          <w:rPr>
            <w:rFonts w:ascii="Arial" w:hAnsi="Arial"/>
            <w:lang w:val="pt-BR"/>
          </w:rPr>
          <w:t>contexto</w:t>
        </w:r>
      </w:smartTag>
      <w:r>
        <w:rPr>
          <w:rFonts w:ascii="Arial" w:hAnsi="Arial"/>
          <w:lang w:val="pt-BR"/>
        </w:rPr>
        <w:t xml:space="preserve"> </w:t>
      </w:r>
      <w:r w:rsidR="00BB0913">
        <w:rPr>
          <w:rFonts w:ascii="Arial" w:hAnsi="Arial"/>
          <w:lang w:val="pt-BR"/>
        </w:rPr>
        <w:t>da implementação do Gerenciador de PI – PI WLD</w:t>
      </w:r>
      <w:r>
        <w:rPr>
          <w:rFonts w:ascii="Arial" w:hAnsi="Arial"/>
          <w:lang w:val="pt-BR"/>
        </w:rPr>
        <w:t xml:space="preserve">, </w:t>
      </w:r>
      <w:smartTag w:uri="schemas-houaiss/mini" w:element="verbetes">
        <w:r>
          <w:rPr>
            <w:rFonts w:ascii="Arial" w:hAnsi="Arial"/>
            <w:lang w:val="pt-BR"/>
          </w:rPr>
          <w:t>ele</w:t>
        </w:r>
      </w:smartTag>
      <w:r>
        <w:rPr>
          <w:rFonts w:ascii="Arial" w:hAnsi="Arial"/>
          <w:lang w:val="pt-BR"/>
        </w:rPr>
        <w:t xml:space="preserve"> poderá </w:t>
      </w:r>
      <w:smartTag w:uri="schemas-houaiss/acao" w:element="hm">
        <w:r>
          <w:rPr>
            <w:rFonts w:ascii="Arial" w:hAnsi="Arial"/>
            <w:lang w:val="pt-BR"/>
          </w:rPr>
          <w:t>ser</w:t>
        </w:r>
      </w:smartTag>
      <w:r>
        <w:rPr>
          <w:rFonts w:ascii="Arial" w:hAnsi="Arial"/>
          <w:lang w:val="pt-BR"/>
        </w:rPr>
        <w:t xml:space="preserve"> utilizado </w:t>
      </w:r>
      <w:smartTag w:uri="schemas-houaiss/mini" w:element="verbetes">
        <w:r>
          <w:rPr>
            <w:rFonts w:ascii="Arial" w:hAnsi="Arial"/>
            <w:lang w:val="pt-BR"/>
          </w:rPr>
          <w:t>como</w:t>
        </w:r>
      </w:smartTag>
      <w:r>
        <w:rPr>
          <w:rFonts w:ascii="Arial" w:hAnsi="Arial"/>
          <w:lang w:val="pt-BR"/>
        </w:rPr>
        <w:t xml:space="preserve"> </w:t>
      </w:r>
      <w:smartTag w:uri="schemas-houaiss/mini" w:element="verbetes">
        <w:r>
          <w:rPr>
            <w:rFonts w:ascii="Arial" w:hAnsi="Arial"/>
            <w:lang w:val="pt-BR"/>
          </w:rPr>
          <w:t>um</w:t>
        </w:r>
      </w:smartTag>
      <w:r>
        <w:rPr>
          <w:rFonts w:ascii="Arial" w:hAnsi="Arial"/>
          <w:lang w:val="pt-BR"/>
        </w:rPr>
        <w:t xml:space="preserve"> </w:t>
      </w:r>
      <w:smartTag w:uri="schemas-houaiss/mini" w:element="verbetes">
        <w:r>
          <w:rPr>
            <w:rFonts w:ascii="Arial" w:hAnsi="Arial"/>
            <w:lang w:val="pt-BR"/>
          </w:rPr>
          <w:t>documento</w:t>
        </w:r>
      </w:smartTag>
      <w:r>
        <w:rPr>
          <w:rFonts w:ascii="Arial" w:hAnsi="Arial"/>
          <w:lang w:val="pt-BR"/>
        </w:rPr>
        <w:t xml:space="preserve"> </w:t>
      </w:r>
      <w:smartTag w:uri="schemas-houaiss/acao" w:element="hdm">
        <w:r>
          <w:rPr>
            <w:rFonts w:ascii="Arial" w:hAnsi="Arial"/>
            <w:lang w:val="pt-BR"/>
          </w:rPr>
          <w:t>auxiliar</w:t>
        </w:r>
      </w:smartTag>
      <w:r>
        <w:rPr>
          <w:rFonts w:ascii="Arial" w:hAnsi="Arial"/>
          <w:lang w:val="pt-BR"/>
        </w:rPr>
        <w:t xml:space="preserve"> da </w:t>
      </w:r>
      <w:smartTag w:uri="schemas-houaiss/mini" w:element="verbetes">
        <w:r>
          <w:rPr>
            <w:rFonts w:ascii="Arial" w:hAnsi="Arial"/>
            <w:lang w:val="pt-BR"/>
          </w:rPr>
          <w:t>Especificação</w:t>
        </w:r>
      </w:smartTag>
      <w:r>
        <w:rPr>
          <w:rFonts w:ascii="Arial" w:hAnsi="Arial"/>
          <w:lang w:val="pt-BR"/>
        </w:rPr>
        <w:t xml:space="preserve"> de </w:t>
      </w:r>
      <w:smartTag w:uri="schemas-houaiss/mini" w:element="verbetes">
        <w:r>
          <w:rPr>
            <w:rFonts w:ascii="Arial" w:hAnsi="Arial"/>
            <w:lang w:val="pt-BR"/>
          </w:rPr>
          <w:t>Requisitos</w:t>
        </w:r>
      </w:smartTag>
      <w:r>
        <w:rPr>
          <w:rFonts w:ascii="Arial" w:hAnsi="Arial"/>
          <w:lang w:val="pt-BR"/>
        </w:rPr>
        <w:t xml:space="preserve"> de </w:t>
      </w:r>
      <w:smartTag w:uri="schemas-houaiss/mini" w:element="verbetes">
        <w:r>
          <w:rPr>
            <w:rFonts w:ascii="Arial" w:hAnsi="Arial"/>
            <w:lang w:val="pt-BR"/>
          </w:rPr>
          <w:t>Software</w:t>
        </w:r>
      </w:smartTag>
      <w:r>
        <w:rPr>
          <w:rFonts w:ascii="Arial" w:hAnsi="Arial"/>
          <w:lang w:val="pt-BR"/>
        </w:rPr>
        <w:t xml:space="preserve"> e da </w:t>
      </w:r>
      <w:smartTag w:uri="schemas-houaiss/mini" w:element="verbetes">
        <w:r>
          <w:rPr>
            <w:rFonts w:ascii="Arial" w:hAnsi="Arial"/>
            <w:lang w:val="pt-BR"/>
          </w:rPr>
          <w:t>Especificação</w:t>
        </w:r>
      </w:smartTag>
      <w:r>
        <w:rPr>
          <w:rFonts w:ascii="Arial" w:hAnsi="Arial"/>
          <w:lang w:val="pt-BR"/>
        </w:rPr>
        <w:t xml:space="preserve"> de </w:t>
      </w:r>
      <w:smartTag w:uri="schemas-houaiss/mini" w:element="verbetes">
        <w:r>
          <w:rPr>
            <w:rFonts w:ascii="Arial" w:hAnsi="Arial"/>
            <w:lang w:val="pt-BR"/>
          </w:rPr>
          <w:t>Caso</w:t>
        </w:r>
      </w:smartTag>
      <w:r>
        <w:rPr>
          <w:rFonts w:ascii="Arial" w:hAnsi="Arial"/>
          <w:lang w:val="pt-BR"/>
        </w:rPr>
        <w:t xml:space="preserve"> de </w:t>
      </w:r>
      <w:smartTag w:uri="schemas-houaiss/mini" w:element="verbetes">
        <w:r>
          <w:rPr>
            <w:rFonts w:ascii="Arial" w:hAnsi="Arial"/>
            <w:lang w:val="pt-BR"/>
          </w:rPr>
          <w:t>Uso</w:t>
        </w:r>
      </w:smartTag>
      <w:r>
        <w:rPr>
          <w:rFonts w:ascii="Arial" w:hAnsi="Arial"/>
          <w:lang w:val="pt-BR"/>
        </w:rPr>
        <w:t>.</w:t>
      </w:r>
    </w:p>
    <w:p w14:paraId="640863EB" w14:textId="77777777" w:rsidR="002F2E5C" w:rsidRPr="009313C8" w:rsidRDefault="002F2E5C" w:rsidP="00BD593A">
      <w:pPr>
        <w:pStyle w:val="Ttulo2"/>
        <w:ind w:left="567" w:hanging="567"/>
        <w:rPr>
          <w:rFonts w:cs="Arial"/>
          <w:lang w:val="pt-BR"/>
        </w:rPr>
      </w:pPr>
      <w:bookmarkStart w:id="18" w:name="_Toc114038786"/>
      <w:smartTag w:uri="schemas-houaiss/mini" w:element="verbetes">
        <w:r w:rsidRPr="009313C8">
          <w:rPr>
            <w:rFonts w:cs="Arial"/>
            <w:lang w:val="pt-BR"/>
          </w:rPr>
          <w:t>Referências</w:t>
        </w:r>
      </w:smartTag>
      <w:bookmarkEnd w:id="16"/>
      <w:bookmarkEnd w:id="17"/>
      <w:bookmarkEnd w:id="18"/>
    </w:p>
    <w:p w14:paraId="640863EC" w14:textId="77777777" w:rsidR="00BB0913" w:rsidRPr="00BB0913" w:rsidRDefault="00BB0913" w:rsidP="00BB0913">
      <w:pPr>
        <w:pStyle w:val="InfoBlue"/>
        <w:numPr>
          <w:ilvl w:val="0"/>
          <w:numId w:val="4"/>
        </w:numPr>
        <w:rPr>
          <w:rFonts w:ascii="Arial" w:hAnsi="Arial" w:cs="Arial"/>
          <w:i w:val="0"/>
          <w:color w:val="auto"/>
          <w:lang w:val="pt-BR"/>
        </w:rPr>
      </w:pPr>
      <w:bookmarkStart w:id="19" w:name="_Toc114038787"/>
      <w:r w:rsidRPr="00BB0913">
        <w:rPr>
          <w:rFonts w:ascii="Arial" w:hAnsi="Arial" w:cs="Arial"/>
          <w:i w:val="0"/>
          <w:color w:val="auto"/>
          <w:lang w:val="pt-BR"/>
        </w:rPr>
        <w:t>Protótipo</w:t>
      </w:r>
    </w:p>
    <w:p w14:paraId="640863ED" w14:textId="77777777" w:rsidR="00BB0913" w:rsidRPr="00BB0913" w:rsidRDefault="00BB0913" w:rsidP="00BB0913">
      <w:pPr>
        <w:pStyle w:val="InfoBlue"/>
        <w:numPr>
          <w:ilvl w:val="0"/>
          <w:numId w:val="4"/>
        </w:numPr>
        <w:rPr>
          <w:rFonts w:ascii="Arial" w:hAnsi="Arial" w:cs="Arial"/>
          <w:i w:val="0"/>
          <w:color w:val="auto"/>
          <w:lang w:val="pt-BR"/>
        </w:rPr>
      </w:pPr>
      <w:r w:rsidRPr="00BB0913">
        <w:rPr>
          <w:rFonts w:ascii="Arial" w:hAnsi="Arial" w:cs="Arial"/>
          <w:i w:val="0"/>
          <w:color w:val="auto"/>
          <w:lang w:val="pt-BR"/>
        </w:rPr>
        <w:t>UML</w:t>
      </w:r>
    </w:p>
    <w:p w14:paraId="640863EE" w14:textId="77777777" w:rsidR="00BB0913" w:rsidRPr="00BB0913" w:rsidRDefault="00BB0913" w:rsidP="00BB0913">
      <w:pPr>
        <w:pStyle w:val="InfoBlue"/>
        <w:numPr>
          <w:ilvl w:val="0"/>
          <w:numId w:val="4"/>
        </w:numPr>
        <w:rPr>
          <w:rFonts w:ascii="Arial" w:hAnsi="Arial" w:cs="Arial"/>
          <w:i w:val="0"/>
          <w:color w:val="auto"/>
          <w:lang w:val="pt-BR"/>
        </w:rPr>
      </w:pPr>
      <w:r w:rsidRPr="00BB0913">
        <w:rPr>
          <w:rFonts w:ascii="Arial" w:hAnsi="Arial" w:cs="Arial"/>
          <w:i w:val="0"/>
          <w:color w:val="auto"/>
          <w:lang w:val="pt-BR"/>
        </w:rPr>
        <w:t>Modelagem de dados</w:t>
      </w:r>
    </w:p>
    <w:p w14:paraId="640863EF" w14:textId="77777777" w:rsidR="00BB0913" w:rsidRPr="00BB0913" w:rsidRDefault="00BB0913" w:rsidP="00BB0913">
      <w:pPr>
        <w:pStyle w:val="InfoBlue"/>
        <w:numPr>
          <w:ilvl w:val="0"/>
          <w:numId w:val="4"/>
        </w:numPr>
        <w:rPr>
          <w:rFonts w:ascii="Arial" w:hAnsi="Arial" w:cs="Arial"/>
          <w:i w:val="0"/>
          <w:color w:val="auto"/>
          <w:lang w:val="pt-BR"/>
        </w:rPr>
      </w:pPr>
      <w:r w:rsidRPr="00BB0913">
        <w:rPr>
          <w:rFonts w:ascii="Arial" w:hAnsi="Arial" w:cs="Arial"/>
          <w:i w:val="0"/>
          <w:color w:val="auto"/>
          <w:lang w:val="pt-BR"/>
        </w:rPr>
        <w:t>Diagrama de Fluxo</w:t>
      </w:r>
    </w:p>
    <w:p w14:paraId="640863F0" w14:textId="77777777" w:rsidR="00BB0913" w:rsidRPr="00BB0913" w:rsidRDefault="00BB0913" w:rsidP="00BB0913">
      <w:pPr>
        <w:pStyle w:val="InfoBlue"/>
        <w:numPr>
          <w:ilvl w:val="0"/>
          <w:numId w:val="4"/>
        </w:numPr>
        <w:rPr>
          <w:rFonts w:ascii="Arial" w:hAnsi="Arial" w:cs="Arial"/>
          <w:i w:val="0"/>
          <w:color w:val="auto"/>
          <w:lang w:val="pt-BR"/>
        </w:rPr>
      </w:pPr>
      <w:r>
        <w:rPr>
          <w:rFonts w:ascii="Arial" w:hAnsi="Arial" w:cs="Arial"/>
          <w:i w:val="0"/>
          <w:color w:val="auto"/>
          <w:lang w:val="pt-BR"/>
        </w:rPr>
        <w:t>Casos de Uso</w:t>
      </w:r>
    </w:p>
    <w:p w14:paraId="640863F1" w14:textId="1C8EA740" w:rsidR="009313C8" w:rsidRPr="009313C8" w:rsidRDefault="009313C8" w:rsidP="009313C8">
      <w:pPr>
        <w:pStyle w:val="Ttulo1"/>
        <w:spacing w:before="240" w:after="120"/>
        <w:ind w:left="567" w:hanging="567"/>
        <w:rPr>
          <w:rFonts w:cs="Arial"/>
          <w:lang w:val="pt-BR"/>
        </w:rPr>
      </w:pPr>
      <w:r w:rsidRPr="009313C8">
        <w:rPr>
          <w:rFonts w:cs="Arial"/>
          <w:lang w:val="pt-BR"/>
        </w:rPr>
        <w:t>Definições de Regras de Negócios</w:t>
      </w:r>
      <w:bookmarkEnd w:id="19"/>
    </w:p>
    <w:p w14:paraId="640863F3" w14:textId="77777777" w:rsidR="00485887" w:rsidRDefault="00485887" w:rsidP="00485887">
      <w:pPr>
        <w:rPr>
          <w:lang w:val="pt-BR"/>
        </w:rPr>
      </w:pPr>
    </w:p>
    <w:p w14:paraId="27B30550" w14:textId="77777777" w:rsidR="00BD746E" w:rsidRPr="00485887" w:rsidRDefault="00BD746E" w:rsidP="00485887">
      <w:pPr>
        <w:rPr>
          <w:lang w:val="pt-BR"/>
        </w:rPr>
      </w:pPr>
      <w:bookmarkStart w:id="20" w:name="_GoBack"/>
      <w:bookmarkEnd w:id="20"/>
    </w:p>
    <w:p w14:paraId="640863F4" w14:textId="4976BFCC" w:rsidR="00BB0913" w:rsidRDefault="00485887" w:rsidP="00485887">
      <w:pPr>
        <w:pStyle w:val="Ttulo3"/>
        <w:rPr>
          <w:rFonts w:cs="Arial"/>
        </w:rPr>
      </w:pPr>
      <w:bookmarkStart w:id="21" w:name="_Toc101073898"/>
      <w:bookmarkStart w:id="22" w:name="_Toc114038789"/>
      <w:r w:rsidRPr="00485887">
        <w:t>RN01</w:t>
      </w:r>
      <w:bookmarkEnd w:id="21"/>
      <w:bookmarkEnd w:id="22"/>
      <w:r w:rsidR="00F36F86">
        <w:t xml:space="preserve"> - Administrador</w:t>
      </w:r>
    </w:p>
    <w:p w14:paraId="640863F5" w14:textId="77777777" w:rsidR="00BB0913" w:rsidRPr="00BB0913" w:rsidRDefault="00BB0913" w:rsidP="00BB0913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BB0913" w:rsidRPr="00BB0913" w14:paraId="640863F8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3F6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3F7" w14:textId="669A0EF7" w:rsidR="00BB0913" w:rsidRPr="00BB0913" w:rsidRDefault="000E21AA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Menu</w:t>
            </w:r>
            <w:r w:rsidR="0019348E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de Administrador</w:t>
            </w:r>
          </w:p>
        </w:tc>
      </w:tr>
      <w:tr w:rsidR="00BB0913" w:rsidRPr="00BB0913" w14:paraId="640863FB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3F9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3FA" w14:textId="77777777" w:rsidR="00BB0913" w:rsidRPr="00BB0913" w:rsidRDefault="00EA3969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Administrador</w:t>
            </w:r>
            <w:r w:rsidR="00BB0913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 </w:t>
            </w:r>
            <w:r w:rsidR="003142E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cadastrar ou remover Professores / Coordenadores / Alunos</w:t>
            </w:r>
          </w:p>
        </w:tc>
      </w:tr>
      <w:tr w:rsidR="00BB0913" w:rsidRPr="00BB0913" w14:paraId="640863FE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3FC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3FD" w14:textId="77777777" w:rsidR="00BB0913" w:rsidRPr="00BB0913" w:rsidRDefault="003142E6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Administrador</w:t>
            </w:r>
          </w:p>
        </w:tc>
      </w:tr>
      <w:tr w:rsidR="00BB0913" w:rsidRPr="00BB0913" w14:paraId="64086401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3FF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00" w14:textId="77777777" w:rsidR="00BB0913" w:rsidRPr="00BB0913" w:rsidRDefault="003142E6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BB0913" w:rsidRPr="00BB0913" w14:paraId="64086404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02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03" w14:textId="77777777" w:rsidR="00BB0913" w:rsidRPr="00BB0913" w:rsidRDefault="003142E6" w:rsidP="004C3B52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O </w:t>
            </w:r>
            <w:r w:rsidR="004C3B5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dministrador</w:t>
            </w:r>
            <w:r w:rsidR="00BB0913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BB0913" w:rsidRPr="00BB0913" w14:paraId="6408640A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05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06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 w:rsidR="004C3B5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</w:t>
            </w:r>
            <w:r w:rsidR="003142E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dministrador terá a opção de cadastrar os usuários, definindo se o mesmo é Professor / Aluno / Coordenador.</w:t>
            </w:r>
          </w:p>
          <w:p w14:paraId="64086407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 xml:space="preserve">2. O sistema apresenta </w:t>
            </w:r>
            <w:r w:rsidR="003142E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os campos para definição de Nome de Usuário e Senha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64086408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3. O </w:t>
            </w:r>
            <w:r w:rsidR="004C3B5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</w:t>
            </w:r>
            <w:r w:rsidR="003142E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dministrador define o nome e senha do novo usuário e efetua o cadastro.</w:t>
            </w:r>
          </w:p>
          <w:p w14:paraId="64086409" w14:textId="77777777" w:rsidR="00BB0913" w:rsidRPr="00BB0913" w:rsidRDefault="00BB0913" w:rsidP="007D225F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4. </w:t>
            </w:r>
            <w:r w:rsidR="003142E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sistema efetua o cadastro do novo usuário no BD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BB0913" w:rsidRPr="00BB0913" w14:paraId="64086410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0B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0C" w14:textId="77777777" w:rsidR="003142E6" w:rsidRPr="00BB0913" w:rsidRDefault="003142E6" w:rsidP="003142E6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 w:rsidR="004C3B5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dministrador terá a opção de remover os usuários: Professor / Aluno / Coordenador.</w:t>
            </w:r>
          </w:p>
          <w:p w14:paraId="6408640D" w14:textId="77777777" w:rsidR="003142E6" w:rsidRDefault="003142E6" w:rsidP="003142E6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2. O sistema apresenta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campo para busca do usuário a ser removido.</w:t>
            </w:r>
          </w:p>
          <w:p w14:paraId="6408640E" w14:textId="77777777" w:rsidR="00BB0913" w:rsidRDefault="003142E6" w:rsidP="00E22A4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3.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administrador </w:t>
            </w:r>
            <w:r w:rsidR="00E22A4E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digita o nome do usuário, seleciona o mesmo, e executa a exclusão.</w:t>
            </w:r>
          </w:p>
          <w:p w14:paraId="6408640F" w14:textId="77777777" w:rsidR="007D225F" w:rsidRPr="00BB0913" w:rsidRDefault="007D225F" w:rsidP="007D225F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4. Finalizado o cadastro, o administrador será encaminhando para o menu inicial.</w:t>
            </w:r>
          </w:p>
        </w:tc>
      </w:tr>
      <w:tr w:rsidR="00BB0913" w:rsidRPr="00BB0913" w14:paraId="64086413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11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12" w14:textId="77777777" w:rsidR="00BB0913" w:rsidRPr="00BB0913" w:rsidRDefault="00BB0913" w:rsidP="00E22A4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</w:t>
            </w:r>
            <w:r w:rsidR="00E22A4E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 usuários cadastrados agora fazem parte do BD do sistema</w:t>
            </w:r>
          </w:p>
        </w:tc>
      </w:tr>
      <w:tr w:rsidR="00BB0913" w:rsidRPr="00BB0913" w14:paraId="64086416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14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15" w14:textId="77777777" w:rsidR="00BB0913" w:rsidRPr="00BB0913" w:rsidRDefault="00BB0913" w:rsidP="00E22A4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RN01</w:t>
            </w:r>
          </w:p>
        </w:tc>
      </w:tr>
      <w:tr w:rsidR="00BB0913" w:rsidRPr="00BB0913" w14:paraId="64086419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17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18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BB0913" w:rsidRPr="00BB0913" w14:paraId="6408641C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1A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1B" w14:textId="77777777" w:rsidR="00BB0913" w:rsidRPr="00BB0913" w:rsidRDefault="00E22A4E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BB0913" w:rsidRPr="00BB0913" w14:paraId="6408641F" w14:textId="77777777" w:rsidTr="00BB091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1D" w14:textId="77777777" w:rsidR="00BB0913" w:rsidRPr="00BB0913" w:rsidRDefault="00BB0913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1E" w14:textId="77777777" w:rsidR="00BB0913" w:rsidRPr="00BB0913" w:rsidRDefault="00E22A4E" w:rsidP="00BB091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02/11/2015</w:t>
            </w:r>
          </w:p>
        </w:tc>
      </w:tr>
    </w:tbl>
    <w:p w14:paraId="20615742" w14:textId="39FE6DB8" w:rsidR="0019348E" w:rsidRDefault="0019348E" w:rsidP="0019348E">
      <w:pPr>
        <w:pStyle w:val="Ttulo3"/>
        <w:rPr>
          <w:rFonts w:cs="Arial"/>
        </w:rPr>
      </w:pPr>
      <w:r w:rsidRPr="00485887">
        <w:lastRenderedPageBreak/>
        <w:t>RN0</w:t>
      </w:r>
      <w:r>
        <w:t>2</w:t>
      </w:r>
      <w:r w:rsidR="00F36F86">
        <w:t xml:space="preserve"> - Coordenador</w:t>
      </w:r>
    </w:p>
    <w:p w14:paraId="515D3CDE" w14:textId="77777777" w:rsidR="0019348E" w:rsidRPr="00BB0913" w:rsidRDefault="0019348E" w:rsidP="0019348E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19348E" w:rsidRPr="00BB0913" w14:paraId="0C75640E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F4EBD7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084CC1" w14:textId="6E964363" w:rsidR="0019348E" w:rsidRPr="00BB0913" w:rsidRDefault="000E21AA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Menu</w:t>
            </w:r>
            <w:r w:rsidR="0019348E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de Coordenador</w:t>
            </w:r>
          </w:p>
        </w:tc>
      </w:tr>
      <w:tr w:rsidR="0019348E" w:rsidRPr="00BB0913" w14:paraId="3988D451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8C2729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C6FA9B" w14:textId="75D09A4E" w:rsidR="0019348E" w:rsidRPr="00BB0913" w:rsidRDefault="0019348E" w:rsidP="00517444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Coordenador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acessar </w:t>
            </w:r>
            <w:r w:rsidR="00517444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suas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funções</w:t>
            </w:r>
            <w:r w:rsidR="00517444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19348E" w:rsidRPr="00BB0913" w14:paraId="5206DA15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45F041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1EDCBC" w14:textId="51ECB9ED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</w:p>
        </w:tc>
      </w:tr>
      <w:tr w:rsidR="0019348E" w:rsidRPr="00BB0913" w14:paraId="75163591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E943E6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DED174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19348E" w:rsidRPr="00BB0913" w14:paraId="12DF0C68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1E133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F96686" w14:textId="63300CFD" w:rsidR="0019348E" w:rsidRPr="00BB0913" w:rsidRDefault="00AD4C63" w:rsidP="00D2595F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Coordenador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19348E" w:rsidRPr="00BB0913" w14:paraId="137424E3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EBB0A6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F3A7AA" w14:textId="22AC1E98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Coordenador deverá escolher </w:t>
            </w:r>
            <w:r w:rsidR="000203D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entre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as seguintes opções: Cadastrar Turma de PI, Visualizar Frequências e Notas,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Gerenciar Turmas de PI, Vincular Aluno a Turma de PI, Validar Encontros.</w:t>
            </w:r>
          </w:p>
        </w:tc>
      </w:tr>
      <w:tr w:rsidR="0019348E" w:rsidRPr="00BB0913" w14:paraId="41B849ED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B7E351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64095" w14:textId="26644F33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Coordenador terá a opção de sair e voltar para tela de </w:t>
            </w:r>
            <w:proofErr w:type="spellStart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login</w:t>
            </w:r>
            <w:proofErr w:type="spellEnd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19348E" w:rsidRPr="00BB0913" w14:paraId="45B66FEA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F8F2F8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E072F" w14:textId="69FA7E96" w:rsidR="0019348E" w:rsidRPr="00BB0913" w:rsidRDefault="00A05D09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-</w:t>
            </w:r>
          </w:p>
        </w:tc>
      </w:tr>
      <w:tr w:rsidR="0019348E" w:rsidRPr="00BB0913" w14:paraId="700A3B2C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F035AF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482D99" w14:textId="249E5C36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RN0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</w:t>
            </w:r>
          </w:p>
        </w:tc>
      </w:tr>
      <w:tr w:rsidR="0019348E" w:rsidRPr="00BB0913" w14:paraId="109AD246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8CE9BD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EFE115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19348E" w:rsidRPr="00BB0913" w14:paraId="4317D4F3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8193A2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097D46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19348E" w:rsidRPr="00BB0913" w14:paraId="6545C6CD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514520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D57DBE" w14:textId="77777777" w:rsidR="0019348E" w:rsidRPr="00BB0913" w:rsidRDefault="0019348E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02/11/2015</w:t>
            </w:r>
          </w:p>
        </w:tc>
      </w:tr>
    </w:tbl>
    <w:p w14:paraId="64086421" w14:textId="77777777" w:rsidR="00BB0913" w:rsidRDefault="00BB0913" w:rsidP="00BB0913">
      <w:pPr>
        <w:pStyle w:val="Corpodetexto"/>
        <w:rPr>
          <w:lang w:val="pt-BR"/>
        </w:rPr>
      </w:pPr>
    </w:p>
    <w:p w14:paraId="7EB2C7DF" w14:textId="77777777" w:rsidR="00395112" w:rsidRDefault="00395112" w:rsidP="00BB0913">
      <w:pPr>
        <w:pStyle w:val="Corpodetexto"/>
        <w:rPr>
          <w:lang w:val="pt-BR"/>
        </w:rPr>
      </w:pPr>
    </w:p>
    <w:p w14:paraId="64086422" w14:textId="2C0691A5" w:rsidR="00485887" w:rsidRDefault="0019348E" w:rsidP="00485887">
      <w:pPr>
        <w:pStyle w:val="Ttulo3"/>
        <w:rPr>
          <w:rFonts w:cs="Arial"/>
        </w:rPr>
      </w:pPr>
      <w:r>
        <w:lastRenderedPageBreak/>
        <w:t>RN03</w:t>
      </w:r>
      <w:r w:rsidR="00F36F86">
        <w:t xml:space="preserve"> - Coordenador</w:t>
      </w:r>
    </w:p>
    <w:p w14:paraId="64086423" w14:textId="77777777" w:rsidR="00485887" w:rsidRPr="00BB0913" w:rsidRDefault="00485887" w:rsidP="00485887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485887" w:rsidRPr="00BB0913" w14:paraId="64086426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24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25" w14:textId="77777777" w:rsidR="00485887" w:rsidRPr="00BB0913" w:rsidRDefault="00C131A5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Realizar Cadastro de Turma de PI</w:t>
            </w:r>
          </w:p>
        </w:tc>
      </w:tr>
      <w:tr w:rsidR="00485887" w:rsidRPr="00BB0913" w14:paraId="64086429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27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28" w14:textId="77777777" w:rsidR="00485887" w:rsidRPr="00BB0913" w:rsidRDefault="00C131A5" w:rsidP="00C131A5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  <w:r w:rsidR="00485887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 </w:t>
            </w:r>
            <w:r w:rsidR="00485887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cadastrar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turma de PI</w:t>
            </w:r>
          </w:p>
        </w:tc>
      </w:tr>
      <w:tr w:rsidR="00485887" w:rsidRPr="00BB0913" w14:paraId="6408642C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2A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2B" w14:textId="77777777" w:rsidR="00485887" w:rsidRPr="00BB0913" w:rsidRDefault="00C131A5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</w:p>
        </w:tc>
      </w:tr>
      <w:tr w:rsidR="00485887" w:rsidRPr="00BB0913" w14:paraId="6408642F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2D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2E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485887" w:rsidRPr="00BB0913" w14:paraId="64086432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30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31" w14:textId="77777777" w:rsidR="00485887" w:rsidRPr="00BB0913" w:rsidRDefault="00C131A5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Coordenador</w:t>
            </w:r>
            <w:r w:rsidR="00485887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485887" w:rsidRPr="00BB0913" w14:paraId="64086437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33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34" w14:textId="77777777" w:rsidR="00C131A5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 w:rsidR="00C131A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Coordenador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terá </w:t>
            </w:r>
            <w:r w:rsidR="00C131A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 opção de cadastrar Turmas de PI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, definindo </w:t>
            </w:r>
            <w:r w:rsidR="00C131A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Módulo e Professor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64086435" w14:textId="2BCCD166" w:rsidR="00485887" w:rsidRPr="00BB0913" w:rsidRDefault="00E97662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</w:t>
            </w:r>
            <w:r w:rsidR="00485887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O </w:t>
            </w:r>
            <w:r w:rsidR="00C131A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Coordenador </w:t>
            </w:r>
            <w:r w:rsidR="00485887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define o nome </w:t>
            </w:r>
            <w:r w:rsidR="00C131A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do Professor e Módulo de PI</w:t>
            </w:r>
            <w:r w:rsidR="00485887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64086436" w14:textId="2D5CEC08" w:rsidR="00485887" w:rsidRPr="00BB0913" w:rsidRDefault="00E97662" w:rsidP="007D225F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3</w:t>
            </w:r>
            <w:r w:rsidR="00485887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 w:rsidR="00485887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sistema efetua o cadastro do novo usuário no BD</w:t>
            </w:r>
            <w:r w:rsidR="00485887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485887" w:rsidRPr="00BB0913" w14:paraId="6408643C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38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39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 w:rsidR="004C3B5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</w:t>
            </w:r>
            <w:r w:rsidR="004C3B5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deverá escolher entre os módulos disponíveis de PI e o professor ligado a esse módulo.</w:t>
            </w:r>
          </w:p>
          <w:p w14:paraId="6408643A" w14:textId="77777777" w:rsidR="00485887" w:rsidRDefault="00485887" w:rsidP="004C3B52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2. </w:t>
            </w:r>
            <w:r w:rsidR="004C3B5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Após a seleção do módulo e do professor, o coordenador deverá finalizar o cadastro da turma escolhida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6408643B" w14:textId="77777777" w:rsidR="007D225F" w:rsidRPr="00BB0913" w:rsidRDefault="007D225F" w:rsidP="004C3B52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3. Finalizado o cadastro, o coordenador será encaminhando para o menu inicial.</w:t>
            </w:r>
          </w:p>
        </w:tc>
      </w:tr>
      <w:tr w:rsidR="00485887" w:rsidRPr="00BB0913" w14:paraId="6408643F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3D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3E" w14:textId="77777777" w:rsidR="00485887" w:rsidRPr="00BB0913" w:rsidRDefault="00485887" w:rsidP="004C3B52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s </w:t>
            </w:r>
            <w:r w:rsidR="004C3B5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módulos e os professor deverão estar previamente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cadastrados</w:t>
            </w:r>
            <w:r w:rsidR="004C3B5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no sistema para formação da turma.</w:t>
            </w:r>
          </w:p>
        </w:tc>
      </w:tr>
      <w:tr w:rsidR="00485887" w:rsidRPr="00BB0913" w14:paraId="64086442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40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41" w14:textId="7BE7BB1D" w:rsidR="00485887" w:rsidRPr="00BB0913" w:rsidRDefault="00485887" w:rsidP="004C3B52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RN0</w:t>
            </w:r>
            <w:r w:rsidR="0019348E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3</w:t>
            </w:r>
          </w:p>
        </w:tc>
      </w:tr>
      <w:tr w:rsidR="00485887" w:rsidRPr="00BB0913" w14:paraId="64086445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43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44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485887" w:rsidRPr="00BB0913" w14:paraId="64086448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46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47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485887" w:rsidRPr="00BB0913" w14:paraId="6408644B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49" w14:textId="77777777" w:rsidR="00485887" w:rsidRPr="00BB0913" w:rsidRDefault="00485887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4A" w14:textId="77777777" w:rsidR="00485887" w:rsidRPr="00BB0913" w:rsidRDefault="00485887" w:rsidP="004C3B52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</w:t>
            </w:r>
            <w:r w:rsidR="004C3B5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3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/11/2015</w:t>
            </w:r>
          </w:p>
        </w:tc>
      </w:tr>
    </w:tbl>
    <w:p w14:paraId="6408644C" w14:textId="77777777" w:rsidR="00485887" w:rsidRDefault="00485887" w:rsidP="00BB0913">
      <w:pPr>
        <w:pStyle w:val="Corpodetexto"/>
        <w:rPr>
          <w:lang w:val="pt-BR"/>
        </w:rPr>
      </w:pPr>
    </w:p>
    <w:p w14:paraId="47449397" w14:textId="77777777" w:rsidR="00395112" w:rsidRDefault="00395112" w:rsidP="00BB0913">
      <w:pPr>
        <w:pStyle w:val="Corpodetexto"/>
        <w:rPr>
          <w:lang w:val="pt-BR"/>
        </w:rPr>
      </w:pPr>
    </w:p>
    <w:p w14:paraId="6408644D" w14:textId="238B57D4" w:rsidR="000E0476" w:rsidRDefault="0019348E" w:rsidP="000E0476">
      <w:pPr>
        <w:pStyle w:val="Ttulo3"/>
        <w:rPr>
          <w:rFonts w:cs="Arial"/>
        </w:rPr>
      </w:pPr>
      <w:r>
        <w:t>RN04</w:t>
      </w:r>
      <w:r w:rsidR="00F36F86">
        <w:t xml:space="preserve"> - Coordenador</w:t>
      </w:r>
    </w:p>
    <w:p w14:paraId="6408644E" w14:textId="77777777" w:rsidR="000E0476" w:rsidRPr="00BB0913" w:rsidRDefault="000E0476" w:rsidP="000E0476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0E0476" w:rsidRPr="00BB0913" w14:paraId="64086451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4F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50" w14:textId="77777777" w:rsidR="000E0476" w:rsidRPr="00BB0913" w:rsidRDefault="007D225F" w:rsidP="007D225F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Visualizar Notas e Frequências</w:t>
            </w:r>
          </w:p>
        </w:tc>
      </w:tr>
      <w:tr w:rsidR="000E0476" w:rsidRPr="00BB0913" w14:paraId="64086454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52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53" w14:textId="77777777" w:rsidR="000E0476" w:rsidRPr="00BB0913" w:rsidRDefault="000E0476" w:rsidP="007D225F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 </w:t>
            </w:r>
            <w:r w:rsidR="007D225F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visualizar as notas e as frequências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</w:t>
            </w:r>
            <w:r w:rsidR="007D225F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das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turma</w:t>
            </w:r>
            <w:r w:rsidR="007D225F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de PI</w:t>
            </w:r>
            <w:r w:rsidR="007D225F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0E0476" w:rsidRPr="00BB0913" w14:paraId="64086457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55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56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</w:p>
        </w:tc>
      </w:tr>
      <w:tr w:rsidR="000E0476" w:rsidRPr="00BB0913" w14:paraId="6408645A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58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59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0E0476" w:rsidRPr="00BB0913" w14:paraId="6408645D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5B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5C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Coordenador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0E0476" w:rsidRPr="00BB0913" w14:paraId="64086461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5E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5F" w14:textId="77777777" w:rsidR="000E0476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Coordenador terá a opção de </w:t>
            </w:r>
            <w:r w:rsidR="007D225F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visualizar as notas e as frequências das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</w:t>
            </w:r>
            <w:r w:rsidR="007D225F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t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urmas de PI,</w:t>
            </w:r>
            <w:r w:rsidR="007D225F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cadastradas no sistema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64086460" w14:textId="77777777" w:rsidR="000E0476" w:rsidRPr="00BB0913" w:rsidRDefault="007D225F" w:rsidP="007D225F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</w:t>
            </w:r>
            <w:r w:rsidR="000E0476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O </w:t>
            </w:r>
            <w:r w:rsidR="000E047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Coordenador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visualizará uma tabela com as seguintes colunas: Matrícula, Nome, Módulo, Professor, Nota e Faltas</w:t>
            </w:r>
            <w:r w:rsidR="000E047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0E0476" w:rsidRPr="00BB0913" w14:paraId="64086465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62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63" w14:textId="77777777" w:rsidR="000E0476" w:rsidRDefault="007D225F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O </w:t>
            </w:r>
            <w:r w:rsidR="00E04CDD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oordenador poderá organizar a visualização dessa tabela pela coluna que desejar.</w:t>
            </w:r>
          </w:p>
          <w:p w14:paraId="64086464" w14:textId="77777777" w:rsidR="007D225F" w:rsidRPr="00BB0913" w:rsidRDefault="007D225F" w:rsidP="00E04CDD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2. O </w:t>
            </w:r>
            <w:r w:rsidR="00E04CDD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oordenador poderá voltar a tela principal após a consulta.</w:t>
            </w:r>
          </w:p>
        </w:tc>
      </w:tr>
      <w:tr w:rsidR="000E0476" w:rsidRPr="00BB0913" w14:paraId="64086468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66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67" w14:textId="77777777" w:rsidR="000E0476" w:rsidRPr="00BB0913" w:rsidRDefault="00E04CDD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Deverão existir turmas de PI, professores, alunos, notas e frequências previamente inseridos no sistema para que o Coordenador possa visualizar a tabela. </w:t>
            </w:r>
          </w:p>
        </w:tc>
      </w:tr>
      <w:tr w:rsidR="000E0476" w:rsidRPr="00BB0913" w14:paraId="6408646B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69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6A" w14:textId="4467E7BF" w:rsidR="000E0476" w:rsidRPr="00BB0913" w:rsidRDefault="000E0476" w:rsidP="00E04CDD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RN0</w:t>
            </w:r>
            <w:r w:rsidR="0019348E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4</w:t>
            </w:r>
          </w:p>
        </w:tc>
      </w:tr>
      <w:tr w:rsidR="000E0476" w:rsidRPr="00BB0913" w14:paraId="6408646E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6C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6D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0E0476" w:rsidRPr="00BB0913" w14:paraId="64086471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6F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70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0E0476" w:rsidRPr="00BB0913" w14:paraId="64086474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72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73" w14:textId="77777777" w:rsidR="000E0476" w:rsidRPr="00BB0913" w:rsidRDefault="000E047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03/11/2015</w:t>
            </w:r>
          </w:p>
        </w:tc>
      </w:tr>
    </w:tbl>
    <w:p w14:paraId="64086475" w14:textId="77777777" w:rsidR="00485887" w:rsidRDefault="00485887" w:rsidP="00BB0913">
      <w:pPr>
        <w:pStyle w:val="Corpodetexto"/>
        <w:rPr>
          <w:lang w:val="pt-BR"/>
        </w:rPr>
      </w:pPr>
    </w:p>
    <w:p w14:paraId="6F1E249B" w14:textId="77777777" w:rsidR="00395112" w:rsidRDefault="00395112" w:rsidP="00BB0913">
      <w:pPr>
        <w:pStyle w:val="Corpodetexto"/>
        <w:rPr>
          <w:lang w:val="pt-BR"/>
        </w:rPr>
      </w:pPr>
    </w:p>
    <w:p w14:paraId="64086476" w14:textId="014B0976" w:rsidR="00071B4C" w:rsidRDefault="0019348E" w:rsidP="00071B4C">
      <w:pPr>
        <w:pStyle w:val="Ttulo3"/>
        <w:rPr>
          <w:rFonts w:cs="Arial"/>
        </w:rPr>
      </w:pPr>
      <w:r>
        <w:t>RN05</w:t>
      </w:r>
      <w:r w:rsidR="00F36F86">
        <w:t xml:space="preserve"> - Coordenador</w:t>
      </w:r>
    </w:p>
    <w:p w14:paraId="64086477" w14:textId="77777777" w:rsidR="00071B4C" w:rsidRPr="00BB0913" w:rsidRDefault="00071B4C" w:rsidP="00071B4C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071B4C" w:rsidRPr="00BB0913" w14:paraId="6408647A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78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79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Gerenciar Turmas de PI</w:t>
            </w:r>
          </w:p>
        </w:tc>
      </w:tr>
      <w:tr w:rsidR="00071B4C" w:rsidRPr="00BB0913" w14:paraId="6408647D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7B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7C" w14:textId="42208D82" w:rsidR="00071B4C" w:rsidRPr="00BB0913" w:rsidRDefault="00071B4C" w:rsidP="00EE5678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 </w:t>
            </w:r>
            <w:r w:rsidR="00EE5678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gerenciar as turmas de </w:t>
            </w:r>
            <w:proofErr w:type="spellStart"/>
            <w:r w:rsidR="00EE5678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PIs</w:t>
            </w:r>
            <w:proofErr w:type="spellEnd"/>
            <w:r w:rsidR="00EE5678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071B4C" w:rsidRPr="00BB0913" w14:paraId="64086480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7E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7F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</w:p>
        </w:tc>
      </w:tr>
      <w:tr w:rsidR="00071B4C" w:rsidRPr="00BB0913" w14:paraId="64086483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81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82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071B4C" w:rsidRPr="00BB0913" w14:paraId="64086486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84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85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Coordenador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071B4C" w:rsidRPr="00BB0913" w14:paraId="6408648A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87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88" w14:textId="34367216" w:rsidR="00071B4C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Coordenador terá a opção de </w:t>
            </w:r>
            <w:r w:rsidR="00EE5678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gerencias as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turmas de PI cadastradas no sistema</w:t>
            </w:r>
            <w:r w:rsidR="00EE5678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, podendo assim configurar os dados comuns a todas as turmas.</w:t>
            </w:r>
          </w:p>
          <w:p w14:paraId="64086489" w14:textId="66260C81" w:rsidR="00071B4C" w:rsidRPr="00BB0913" w:rsidRDefault="00071B4C" w:rsidP="00EE5678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Coordenador visualizará uma </w:t>
            </w:r>
            <w:r w:rsidR="00EE5678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tela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com a</w:t>
            </w:r>
            <w:r w:rsidR="00EE5678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opção de escolher a turma de PI e definir as datas limites para os encontros.</w:t>
            </w:r>
          </w:p>
        </w:tc>
      </w:tr>
      <w:tr w:rsidR="00071B4C" w:rsidRPr="00BB0913" w14:paraId="6408648E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8B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8C" w14:textId="32BB2FE2" w:rsidR="00071B4C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O Coordenador </w:t>
            </w:r>
            <w:r w:rsidR="00EE5678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selecionará a turma e </w:t>
            </w:r>
            <w:r w:rsidR="007321C4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escolherá a data limite dos encontros para cada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</w:t>
            </w:r>
            <w:r w:rsidR="007321C4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turma de PI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6408648D" w14:textId="259CFD90" w:rsidR="00071B4C" w:rsidRPr="00BB0913" w:rsidRDefault="00071B4C" w:rsidP="007321C4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2. O Coordenador poder</w:t>
            </w:r>
            <w:r w:rsidR="007321C4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á voltar a tela principal após as alterações realizadas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071B4C" w:rsidRPr="00BB0913" w14:paraId="64086491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8F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90" w14:textId="0BAB9715" w:rsidR="00071B4C" w:rsidRPr="00BB0913" w:rsidRDefault="00071B4C" w:rsidP="007321C4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Deverão existir turmas de PI previamente inseridos no sistema para que o Coordenador possa </w:t>
            </w:r>
            <w:r w:rsidR="007321C4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gerenciar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</w:p>
        </w:tc>
      </w:tr>
      <w:tr w:rsidR="00071B4C" w:rsidRPr="00BB0913" w14:paraId="64086494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92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93" w14:textId="2C9F56A4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RN0</w:t>
            </w:r>
            <w:r w:rsidR="0019348E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5</w:t>
            </w:r>
          </w:p>
        </w:tc>
      </w:tr>
      <w:tr w:rsidR="00071B4C" w:rsidRPr="00BB0913" w14:paraId="64086497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95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96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071B4C" w:rsidRPr="00BB0913" w14:paraId="6408649A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98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99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071B4C" w:rsidRPr="00BB0913" w14:paraId="6408649D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9B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8649C" w14:textId="77777777" w:rsidR="00071B4C" w:rsidRPr="00BB0913" w:rsidRDefault="00071B4C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03/11/2015</w:t>
            </w:r>
          </w:p>
        </w:tc>
      </w:tr>
    </w:tbl>
    <w:p w14:paraId="6408649E" w14:textId="77777777" w:rsidR="00485887" w:rsidRDefault="00485887" w:rsidP="00BB0913">
      <w:pPr>
        <w:pStyle w:val="Corpodetexto"/>
        <w:rPr>
          <w:lang w:val="pt-BR"/>
        </w:rPr>
      </w:pPr>
    </w:p>
    <w:p w14:paraId="5238625A" w14:textId="77777777" w:rsidR="00395112" w:rsidRDefault="00395112" w:rsidP="00BB0913">
      <w:pPr>
        <w:pStyle w:val="Corpodetexto"/>
        <w:rPr>
          <w:lang w:val="pt-BR"/>
        </w:rPr>
      </w:pPr>
    </w:p>
    <w:p w14:paraId="0267CD94" w14:textId="7C6129D3" w:rsidR="002B62E6" w:rsidRDefault="002B62E6" w:rsidP="002B62E6">
      <w:pPr>
        <w:pStyle w:val="Ttulo3"/>
        <w:rPr>
          <w:rFonts w:cs="Arial"/>
        </w:rPr>
      </w:pPr>
      <w:r>
        <w:t>RN0</w:t>
      </w:r>
      <w:r w:rsidR="0019348E">
        <w:t>6</w:t>
      </w:r>
      <w:r w:rsidR="00F36F86">
        <w:t xml:space="preserve"> - Coordenador</w:t>
      </w:r>
    </w:p>
    <w:p w14:paraId="6346675A" w14:textId="77777777" w:rsidR="002B62E6" w:rsidRPr="00BB0913" w:rsidRDefault="002B62E6" w:rsidP="002B62E6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2B62E6" w:rsidRPr="00BB0913" w14:paraId="4AC4BA98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F7D791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15A76D" w14:textId="4BE72372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Vincular Aluno</w:t>
            </w:r>
          </w:p>
        </w:tc>
      </w:tr>
      <w:tr w:rsidR="002B62E6" w:rsidRPr="00BB0913" w14:paraId="674BD99C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372352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52F347" w14:textId="4F521B21" w:rsidR="002B62E6" w:rsidRPr="00BB0913" w:rsidRDefault="002B62E6" w:rsidP="002B62E6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vincular um aluno a uma turma de </w:t>
            </w:r>
            <w:proofErr w:type="spellStart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PIs</w:t>
            </w:r>
            <w:proofErr w:type="spellEnd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2B62E6" w:rsidRPr="00BB0913" w14:paraId="3F8AC56E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E82863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623B53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</w:p>
        </w:tc>
      </w:tr>
      <w:tr w:rsidR="002B62E6" w:rsidRPr="00BB0913" w14:paraId="793F4A38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C4E47A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7DFC28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2B62E6" w:rsidRPr="00BB0913" w14:paraId="6A1AF28F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0F2F52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9722B3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Coordenador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2B62E6" w:rsidRPr="00BB0913" w14:paraId="36A43EF1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D8475F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36BECF" w14:textId="412D8381" w:rsidR="002B62E6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Coordenador terá a opção de </w:t>
            </w:r>
            <w:r w:rsidR="001E363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vincular um aluno a uma turma de PI existente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1942E6FD" w14:textId="59ECE8C3" w:rsidR="002B62E6" w:rsidRPr="00BB0913" w:rsidRDefault="002B62E6" w:rsidP="001E3639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Coordenador visualizará uma tela com a opção de escolher </w:t>
            </w:r>
            <w:r w:rsidR="001E363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o aluno e a turma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de PI</w:t>
            </w:r>
            <w:r w:rsidR="001E363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que deseja vincular o aluno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2B62E6" w:rsidRPr="00BB0913" w14:paraId="71AC22D4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0F84E2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69AA12" w14:textId="30E2538E" w:rsidR="002B62E6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O Coordenador selecionará </w:t>
            </w:r>
            <w:r w:rsidR="001E363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</w:t>
            </w:r>
            <w:r w:rsidR="001E363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</w:t>
            </w:r>
            <w:r w:rsidR="001E363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a turma de PI que deseja vincular a esse aluno em seguida finalizar a operação.</w:t>
            </w:r>
          </w:p>
          <w:p w14:paraId="6CAE3174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2. O Coordenador poderá voltar a tela principal após as alterações realizadas.</w:t>
            </w:r>
          </w:p>
        </w:tc>
      </w:tr>
      <w:tr w:rsidR="002B62E6" w:rsidRPr="00BB0913" w14:paraId="12497668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C10A3C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B29D4D" w14:textId="432EDDAD" w:rsidR="002B62E6" w:rsidRPr="00BB0913" w:rsidRDefault="002B62E6" w:rsidP="001E3639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Deverão existir </w:t>
            </w:r>
            <w:r w:rsidR="001E363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alunos e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turmas de PI previamente inseridos no sistema para que o Coordenador possa </w:t>
            </w:r>
            <w:r w:rsidR="001E363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vincular um aluno a uma turma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</w:p>
        </w:tc>
      </w:tr>
      <w:tr w:rsidR="002B62E6" w:rsidRPr="00BB0913" w14:paraId="2436F59E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5028AF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357E31" w14:textId="5A32EAA1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RN0</w:t>
            </w:r>
            <w:r w:rsidR="0019348E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6</w:t>
            </w:r>
          </w:p>
        </w:tc>
      </w:tr>
      <w:tr w:rsidR="002B62E6" w:rsidRPr="00BB0913" w14:paraId="6FD7BC7A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7983BD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BFE598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2B62E6" w:rsidRPr="00BB0913" w14:paraId="4208933D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66805E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576D4A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2B62E6" w:rsidRPr="00BB0913" w14:paraId="7AD411BE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055F9A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18BFD" w14:textId="77777777" w:rsidR="002B62E6" w:rsidRPr="00BB0913" w:rsidRDefault="002B62E6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03/11/2015</w:t>
            </w:r>
          </w:p>
        </w:tc>
      </w:tr>
    </w:tbl>
    <w:p w14:paraId="6408649F" w14:textId="77777777" w:rsidR="00485887" w:rsidRDefault="00485887" w:rsidP="00BB0913">
      <w:pPr>
        <w:pStyle w:val="Corpodetexto"/>
        <w:rPr>
          <w:lang w:val="pt-BR"/>
        </w:rPr>
      </w:pPr>
    </w:p>
    <w:p w14:paraId="1AFE80AC" w14:textId="77777777" w:rsidR="00395112" w:rsidRDefault="00395112" w:rsidP="00BB0913">
      <w:pPr>
        <w:pStyle w:val="Corpodetexto"/>
        <w:rPr>
          <w:lang w:val="pt-BR"/>
        </w:rPr>
      </w:pPr>
    </w:p>
    <w:p w14:paraId="7FFDF999" w14:textId="0E266DD9" w:rsidR="00F65C24" w:rsidRDefault="00F65C24" w:rsidP="00F65C24">
      <w:pPr>
        <w:pStyle w:val="Ttulo3"/>
        <w:rPr>
          <w:rFonts w:cs="Arial"/>
        </w:rPr>
      </w:pPr>
      <w:r>
        <w:t>RN0</w:t>
      </w:r>
      <w:r w:rsidR="0019348E">
        <w:t>7</w:t>
      </w:r>
      <w:r w:rsidR="00F36F86">
        <w:t xml:space="preserve"> - Coordenador</w:t>
      </w:r>
    </w:p>
    <w:p w14:paraId="4D5D5DD7" w14:textId="77777777" w:rsidR="00F65C24" w:rsidRPr="00BB0913" w:rsidRDefault="00F65C24" w:rsidP="00F65C24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F65C24" w:rsidRPr="00BB0913" w14:paraId="3A71EE09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E5D34E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E814C7" w14:textId="40AAB6E4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Validar encontros</w:t>
            </w:r>
          </w:p>
        </w:tc>
      </w:tr>
      <w:tr w:rsidR="00F65C24" w:rsidRPr="00BB0913" w14:paraId="25AEB697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C59DA5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D9CA2" w14:textId="1B3F762C" w:rsidR="00F65C24" w:rsidRPr="00BB0913" w:rsidRDefault="00F65C24" w:rsidP="00F65C24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validar encontros fora da data limite.</w:t>
            </w:r>
          </w:p>
        </w:tc>
      </w:tr>
      <w:tr w:rsidR="00F65C24" w:rsidRPr="00BB0913" w14:paraId="5774173D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F7A20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CEB1B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</w:t>
            </w:r>
          </w:p>
        </w:tc>
      </w:tr>
      <w:tr w:rsidR="00F65C24" w:rsidRPr="00BB0913" w14:paraId="6F4067F7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AC745A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F85778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F65C24" w:rsidRPr="00BB0913" w14:paraId="45169EBA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1529D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2B0975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Coordenador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F65C24" w:rsidRPr="00BB0913" w14:paraId="01E6961C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D41B84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30578A" w14:textId="023F5289" w:rsidR="00F65C24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 terá a opção de validar um encontro entre professor e aluno realizado fora da data limite.</w:t>
            </w:r>
          </w:p>
          <w:p w14:paraId="59029DE9" w14:textId="77777777" w:rsidR="00F65C24" w:rsidRDefault="00F65C24" w:rsidP="00BE249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 visualizará uma tabela com a</w:t>
            </w:r>
            <w:r w:rsidR="00BE249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 seguintes colunas: Data, Nome, Módulo, Professor e Turma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749B38FF" w14:textId="3307ED9B" w:rsidR="00BE2493" w:rsidRPr="00BB0913" w:rsidRDefault="00BE2493" w:rsidP="00BE249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3. Após selecionar o encontro que deseja validar, o Coordenador deverá validar ou não o encontro.</w:t>
            </w:r>
          </w:p>
        </w:tc>
      </w:tr>
      <w:tr w:rsidR="00F65C24" w:rsidRPr="00BB0913" w14:paraId="65CB2457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19733D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668E15" w14:textId="4C3706FA" w:rsidR="00F65C24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O Coordenador selecionará </w:t>
            </w:r>
            <w:r w:rsidR="00BE249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uma linha que deseja validar ou não o encontro para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finalizar a operação.</w:t>
            </w:r>
          </w:p>
          <w:p w14:paraId="0E657877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2. O Coordenador poderá voltar a tela principal após as alterações realizadas.</w:t>
            </w:r>
          </w:p>
        </w:tc>
      </w:tr>
      <w:tr w:rsidR="00F65C24" w:rsidRPr="00BB0913" w14:paraId="55D7E8E7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3DFB27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D8EBBA" w14:textId="0226CB69" w:rsidR="00F65C24" w:rsidRPr="00BB0913" w:rsidRDefault="00F65C24" w:rsidP="00BE249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Deverão existir </w:t>
            </w:r>
            <w:r w:rsidR="00BE249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encontros realizados fora após a data limite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previamente inseridos no sistema para que o Coordenador possa </w:t>
            </w:r>
            <w:r w:rsidR="00BE249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visualizar esses encontros.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</w:t>
            </w:r>
          </w:p>
        </w:tc>
      </w:tr>
      <w:tr w:rsidR="00F65C24" w:rsidRPr="00BB0913" w14:paraId="36041D19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ED7CF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79FDA2" w14:textId="04AC89EA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RN0</w:t>
            </w:r>
            <w:r w:rsidR="0019348E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7</w:t>
            </w:r>
          </w:p>
        </w:tc>
      </w:tr>
      <w:tr w:rsidR="00F65C24" w:rsidRPr="00BB0913" w14:paraId="0778AC5C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DD1BA0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79B744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F65C24" w:rsidRPr="00BB0913" w14:paraId="541E223D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78F441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3F293F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F65C24" w:rsidRPr="00BB0913" w14:paraId="4CB315BC" w14:textId="77777777" w:rsidTr="0019348E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145B86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07E398" w14:textId="77777777" w:rsidR="00F65C24" w:rsidRPr="00BB0913" w:rsidRDefault="00F65C24" w:rsidP="0019348E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03/11/2015</w:t>
            </w:r>
          </w:p>
        </w:tc>
      </w:tr>
    </w:tbl>
    <w:p w14:paraId="640864A0" w14:textId="77777777" w:rsidR="00485887" w:rsidRDefault="00485887" w:rsidP="00BB0913">
      <w:pPr>
        <w:pStyle w:val="Corpodetexto"/>
        <w:rPr>
          <w:lang w:val="pt-BR"/>
        </w:rPr>
      </w:pPr>
    </w:p>
    <w:p w14:paraId="6F34A028" w14:textId="28417A0C" w:rsidR="00395112" w:rsidRDefault="00395112" w:rsidP="00BB0913">
      <w:pPr>
        <w:pStyle w:val="Corpodetexto"/>
        <w:rPr>
          <w:lang w:val="pt-BR"/>
        </w:rPr>
      </w:pPr>
    </w:p>
    <w:p w14:paraId="187EFC3B" w14:textId="510CE8D9" w:rsidR="00395112" w:rsidRDefault="00395112" w:rsidP="00395112">
      <w:pPr>
        <w:pStyle w:val="Ttulo3"/>
        <w:rPr>
          <w:rFonts w:cs="Arial"/>
        </w:rPr>
      </w:pPr>
      <w:r w:rsidRPr="00485887">
        <w:t>RN0</w:t>
      </w:r>
      <w:r>
        <w:t>8</w:t>
      </w:r>
      <w:r w:rsidR="00F36F86">
        <w:t xml:space="preserve"> - Professor</w:t>
      </w:r>
    </w:p>
    <w:p w14:paraId="5A9F1B8E" w14:textId="77777777" w:rsidR="00395112" w:rsidRPr="00BB0913" w:rsidRDefault="00395112" w:rsidP="00395112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395112" w:rsidRPr="00BB0913" w14:paraId="7FB522B8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0F24D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C3409" w14:textId="2CF77AD2" w:rsidR="00395112" w:rsidRPr="00BB0913" w:rsidRDefault="000E21AA" w:rsidP="00395112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Menu</w:t>
            </w:r>
            <w:r w:rsidR="0039511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de Professor</w:t>
            </w:r>
          </w:p>
        </w:tc>
      </w:tr>
      <w:tr w:rsidR="00395112" w:rsidRPr="00BB0913" w14:paraId="2A0FFE73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01EACC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997AFC" w14:textId="00872182" w:rsidR="00395112" w:rsidRPr="00BB0913" w:rsidRDefault="00395112" w:rsidP="005B4D97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Professor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acessar as seguintes </w:t>
            </w:r>
            <w:r w:rsidR="005B4D97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suas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funções.</w:t>
            </w:r>
          </w:p>
        </w:tc>
      </w:tr>
      <w:tr w:rsidR="00395112" w:rsidRPr="00BB0913" w14:paraId="2506394B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A140A4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39BCA1" w14:textId="239632F5" w:rsidR="00395112" w:rsidRPr="00BB0913" w:rsidRDefault="000203D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Professor</w:t>
            </w:r>
          </w:p>
        </w:tc>
      </w:tr>
      <w:tr w:rsidR="00395112" w:rsidRPr="00BB0913" w14:paraId="1F9BB809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D0ACB0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7DCFDA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395112" w:rsidRPr="00BB0913" w14:paraId="3769DBC7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F002F1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ADB0F1" w14:textId="4A960D70" w:rsidR="00395112" w:rsidRPr="00BB0913" w:rsidRDefault="00AD4C63" w:rsidP="00D2595F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Professor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395112" w:rsidRPr="00BB0913" w14:paraId="103C5147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212D0B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C9F156" w14:textId="6FD256A7" w:rsidR="00395112" w:rsidRPr="00BB0913" w:rsidRDefault="00395112" w:rsidP="00995DA5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Coordenador deverá escolher</w:t>
            </w:r>
            <w:r w:rsidR="000203D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entre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as seguintes opções: Cadastrar </w:t>
            </w:r>
            <w:r w:rsidR="00995DA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Encontro, Lançar Notas e Frequências, e Solicitação de Matrícula.</w:t>
            </w:r>
          </w:p>
        </w:tc>
      </w:tr>
      <w:tr w:rsidR="00395112" w:rsidRPr="00BB0913" w14:paraId="0928298E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06CCE2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EEEDDE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Coordenador terá a opção de sair e voltar para tela de </w:t>
            </w:r>
            <w:proofErr w:type="spellStart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login</w:t>
            </w:r>
            <w:proofErr w:type="spellEnd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395112" w:rsidRPr="00BB0913" w14:paraId="21E4B354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EE022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79775A" w14:textId="60AC4C31" w:rsidR="00395112" w:rsidRPr="00BB0913" w:rsidRDefault="00A05D09" w:rsidP="00643787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-</w:t>
            </w:r>
          </w:p>
        </w:tc>
      </w:tr>
      <w:tr w:rsidR="00395112" w:rsidRPr="00BB0913" w14:paraId="1D403A82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C06C44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0642DF" w14:textId="4C19EB5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RN0</w:t>
            </w:r>
            <w:r w:rsidR="00995DA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8</w:t>
            </w:r>
          </w:p>
        </w:tc>
      </w:tr>
      <w:tr w:rsidR="00395112" w:rsidRPr="00BB0913" w14:paraId="5FEC9A19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114A5E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5EDA61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395112" w:rsidRPr="00BB0913" w14:paraId="36B8C294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E08947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F1440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395112" w:rsidRPr="00BB0913" w14:paraId="5CE0218C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0D6DBF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382B40" w14:textId="77777777" w:rsidR="00395112" w:rsidRPr="00BB0913" w:rsidRDefault="0039511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02/11/2015</w:t>
            </w:r>
          </w:p>
        </w:tc>
      </w:tr>
    </w:tbl>
    <w:p w14:paraId="310F050C" w14:textId="77777777" w:rsidR="00395112" w:rsidRDefault="00395112" w:rsidP="00BB0913">
      <w:pPr>
        <w:pStyle w:val="Corpodetexto"/>
        <w:rPr>
          <w:lang w:val="pt-BR"/>
        </w:rPr>
      </w:pPr>
    </w:p>
    <w:p w14:paraId="497C3DF3" w14:textId="706FDEBD" w:rsidR="00A05D09" w:rsidRDefault="00A05D09" w:rsidP="00BB0913">
      <w:pPr>
        <w:pStyle w:val="Corpodetexto"/>
        <w:rPr>
          <w:lang w:val="pt-BR"/>
        </w:rPr>
      </w:pPr>
    </w:p>
    <w:p w14:paraId="39B2CB9B" w14:textId="588A3056" w:rsidR="00A05D09" w:rsidRDefault="00A05D09" w:rsidP="00A05D09">
      <w:pPr>
        <w:pStyle w:val="Ttulo3"/>
        <w:rPr>
          <w:rFonts w:cs="Arial"/>
        </w:rPr>
      </w:pPr>
      <w:r>
        <w:t>RN0</w:t>
      </w:r>
      <w:r w:rsidR="000020F6">
        <w:t>9</w:t>
      </w:r>
      <w:r w:rsidR="00F36F86">
        <w:t xml:space="preserve"> - Professor</w:t>
      </w:r>
    </w:p>
    <w:p w14:paraId="1B39D5EC" w14:textId="77777777" w:rsidR="00A05D09" w:rsidRPr="00BB0913" w:rsidRDefault="00A05D09" w:rsidP="00A05D09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A05D09" w:rsidRPr="00BB0913" w14:paraId="559DA2D8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D085B2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A5B1AB" w14:textId="08B4778C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Cadastrar Encontro</w:t>
            </w:r>
          </w:p>
        </w:tc>
      </w:tr>
      <w:tr w:rsidR="00A05D09" w:rsidRPr="00BB0913" w14:paraId="14C54CAD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7D1B60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9002B9" w14:textId="17F921FF" w:rsidR="00A05D09" w:rsidRPr="00BB0913" w:rsidRDefault="00A05D09" w:rsidP="00A05D09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Professor 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usa o sistema para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cadastrar um encontro com o aluno.</w:t>
            </w:r>
          </w:p>
        </w:tc>
      </w:tr>
      <w:tr w:rsidR="00A05D09" w:rsidRPr="00BB0913" w14:paraId="629F8BD2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B37AD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33D5D7" w14:textId="1B836F1B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Professor</w:t>
            </w:r>
          </w:p>
        </w:tc>
      </w:tr>
      <w:tr w:rsidR="00A05D09" w:rsidRPr="00BB0913" w14:paraId="31858DA5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C3D4A7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C1CA94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A05D09" w:rsidRPr="00BB0913" w14:paraId="096D1550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97D2C6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7DDBFC" w14:textId="4E7CF815" w:rsidR="00A05D09" w:rsidRPr="00BB0913" w:rsidRDefault="00A05D09" w:rsidP="000020F6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O </w:t>
            </w:r>
            <w:r w:rsidR="000020F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Professor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A05D09" w:rsidRPr="00BB0913" w14:paraId="77484178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D74B78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771748" w14:textId="3C90401A" w:rsidR="00A05D09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 w:rsidR="00962F77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Professor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terá a opção de </w:t>
            </w:r>
            <w:r w:rsidR="00962F77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cadastrar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um encontro </w:t>
            </w:r>
            <w:r w:rsidR="00962F77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com o aluno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11C4F316" w14:textId="59E4894B" w:rsidR="00A05D09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 w:rsidR="00551E6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Professor deverá escolher o aluno, a frequência a data do encontro e escrever um resumo do encontro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4BAE42DF" w14:textId="076ADBF0" w:rsidR="00A05D09" w:rsidRPr="00BB0913" w:rsidRDefault="00A05D09" w:rsidP="00551E65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3. Após </w:t>
            </w:r>
            <w:r w:rsidR="00551E6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preencher todos os campos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</w:t>
            </w:r>
            <w:r w:rsidR="00551E6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sobre o encontro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, o </w:t>
            </w:r>
            <w:r w:rsidR="00551E6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Professor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</w:t>
            </w:r>
            <w:r w:rsidR="00551E6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cadastrar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o encontro.</w:t>
            </w:r>
          </w:p>
        </w:tc>
      </w:tr>
      <w:tr w:rsidR="00A05D09" w:rsidRPr="00BB0913" w14:paraId="221D307B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049E58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D09CD4" w14:textId="410832C2" w:rsidR="00A05D09" w:rsidRPr="00BB0913" w:rsidRDefault="00551E65" w:rsidP="003C314C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</w:t>
            </w:r>
            <w:r w:rsidR="00A05D0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O </w:t>
            </w:r>
            <w:r w:rsidR="003C314C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Professor</w:t>
            </w:r>
            <w:r w:rsidR="00A05D0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poderá voltar a tela principal após as alterações realizadas.</w:t>
            </w:r>
          </w:p>
        </w:tc>
      </w:tr>
      <w:tr w:rsidR="00A05D09" w:rsidRPr="00BB0913" w14:paraId="50CD8281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D9B2C1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C4D890" w14:textId="77777777" w:rsidR="00C21A62" w:rsidRDefault="00C21A62" w:rsidP="00551E65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1. Caso o encontro realizado seja após a data limite estipulada pelo coordenador, o coordenador deverá validar esse encontro.</w:t>
            </w:r>
          </w:p>
          <w:p w14:paraId="3EAB684F" w14:textId="5B545063" w:rsidR="00A05D09" w:rsidRPr="00BB0913" w:rsidRDefault="00C21A62" w:rsidP="00551E65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2. Caso o coordenador não aprove esse encontro, o registro deverá ser cancelado.</w:t>
            </w:r>
          </w:p>
        </w:tc>
      </w:tr>
      <w:tr w:rsidR="00A05D09" w:rsidRPr="00BB0913" w14:paraId="78C01169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14669A" w14:textId="3FB4F729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B116AF" w14:textId="0ECE1B6A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RN0</w:t>
            </w:r>
            <w:r w:rsidR="00551E6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9</w:t>
            </w:r>
          </w:p>
        </w:tc>
      </w:tr>
      <w:tr w:rsidR="00A05D09" w:rsidRPr="00BB0913" w14:paraId="11EC227D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68E12D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937B41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A05D09" w:rsidRPr="00BB0913" w14:paraId="1B1416B0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3DFE4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E101EF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A05D09" w:rsidRPr="00BB0913" w14:paraId="6ACDCDB4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B72C76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31927E" w14:textId="77777777" w:rsidR="00A05D09" w:rsidRPr="00BB0913" w:rsidRDefault="00A05D0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03/11/2015</w:t>
            </w:r>
          </w:p>
        </w:tc>
      </w:tr>
    </w:tbl>
    <w:p w14:paraId="3B45663C" w14:textId="77777777" w:rsidR="00A05D09" w:rsidRDefault="00A05D09" w:rsidP="00BB0913">
      <w:pPr>
        <w:pStyle w:val="Corpodetexto"/>
        <w:rPr>
          <w:lang w:val="pt-BR"/>
        </w:rPr>
      </w:pPr>
    </w:p>
    <w:p w14:paraId="6D06AA79" w14:textId="39ECEE0C" w:rsidR="003C314C" w:rsidRDefault="003C314C" w:rsidP="00BB0913">
      <w:pPr>
        <w:pStyle w:val="Corpodetexto"/>
        <w:rPr>
          <w:lang w:val="pt-BR"/>
        </w:rPr>
      </w:pPr>
    </w:p>
    <w:p w14:paraId="65286D97" w14:textId="674D243C" w:rsidR="003C314C" w:rsidRDefault="003C314C" w:rsidP="003C314C">
      <w:pPr>
        <w:pStyle w:val="Ttulo3"/>
        <w:rPr>
          <w:rFonts w:cs="Arial"/>
        </w:rPr>
      </w:pPr>
      <w:r>
        <w:t>RN10</w:t>
      </w:r>
      <w:r w:rsidR="00F36F86">
        <w:t xml:space="preserve"> - Professor</w:t>
      </w:r>
    </w:p>
    <w:p w14:paraId="5B012719" w14:textId="77777777" w:rsidR="003C314C" w:rsidRPr="00BB0913" w:rsidRDefault="003C314C" w:rsidP="003C314C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3C314C" w:rsidRPr="00BB0913" w14:paraId="5E80D297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45E3D7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428F50" w14:textId="709E27ED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Lançar Notas</w:t>
            </w:r>
          </w:p>
        </w:tc>
      </w:tr>
      <w:tr w:rsidR="003C314C" w:rsidRPr="00BB0913" w14:paraId="0866FCA3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1BE597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439990" w14:textId="72901B09" w:rsidR="003C314C" w:rsidRPr="00BB0913" w:rsidRDefault="003C314C" w:rsidP="003C314C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Professor 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usa o sistema para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lançar as notas dos alunos das turmas de </w:t>
            </w:r>
            <w:proofErr w:type="spellStart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PIs</w:t>
            </w:r>
            <w:proofErr w:type="spellEnd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3C314C" w:rsidRPr="00BB0913" w14:paraId="48DC81DF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F6AC17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34D502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Professor</w:t>
            </w:r>
          </w:p>
        </w:tc>
      </w:tr>
      <w:tr w:rsidR="003C314C" w:rsidRPr="00BB0913" w14:paraId="1A405A06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6F212D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589B09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3C314C" w:rsidRPr="00BB0913" w14:paraId="67AE09AA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CA6309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46155B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Professor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3C314C" w:rsidRPr="00BB0913" w14:paraId="13FBFA33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B5B526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F325FB" w14:textId="3CEFF854" w:rsidR="003C314C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Professor terá a opção de lançar a nota de um determinado aluno.</w:t>
            </w:r>
          </w:p>
          <w:p w14:paraId="5604EA58" w14:textId="5EBD4014" w:rsidR="003C314C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2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Professor deverá escolher a turma, o aluno, informar ao sistema se o aluno está apto ou não.</w:t>
            </w:r>
          </w:p>
          <w:p w14:paraId="159F1BD8" w14:textId="305B46FC" w:rsidR="003C314C" w:rsidRPr="00BB0913" w:rsidRDefault="003C314C" w:rsidP="003C314C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3. Após preencher todos os campos sobre o encontro, o Professor lançar a nota.</w:t>
            </w:r>
          </w:p>
        </w:tc>
      </w:tr>
      <w:tr w:rsidR="003C314C" w:rsidRPr="00BB0913" w14:paraId="18C144A9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BA2A01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EA3A09" w14:textId="456D1817" w:rsidR="003C314C" w:rsidRPr="00BB0913" w:rsidRDefault="003C314C" w:rsidP="003C314C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1. O Professor poderá voltar a tela principal após as alterações realizadas.</w:t>
            </w:r>
          </w:p>
        </w:tc>
      </w:tr>
      <w:tr w:rsidR="003C314C" w:rsidRPr="00BB0913" w14:paraId="023B93EF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73D59F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483B1" w14:textId="77777777" w:rsidR="003C314C" w:rsidRDefault="00C21A6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1. Aluno aprovado: nada mais a ser feito.</w:t>
            </w:r>
          </w:p>
          <w:p w14:paraId="6C8E07AC" w14:textId="77777777" w:rsidR="00C21A62" w:rsidRDefault="00C21A6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2. Aluno aprovado com ressalvas: o aluno só será efetivamente aprovado após a mudança de aprovado com ressalvas para aprovado.</w:t>
            </w:r>
          </w:p>
          <w:p w14:paraId="7BD70083" w14:textId="060284B6" w:rsidR="00C21A62" w:rsidRPr="00BB0913" w:rsidRDefault="00C21A6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3. Aluno reprovado: nada mais a ser feito.</w:t>
            </w:r>
          </w:p>
        </w:tc>
      </w:tr>
      <w:tr w:rsidR="003C314C" w:rsidRPr="00BB0913" w14:paraId="5075F1D6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A6F27E" w14:textId="1FC93BA9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B1AE3C" w14:textId="24FA8FD4" w:rsidR="003C314C" w:rsidRPr="00BB0913" w:rsidRDefault="003C314C" w:rsidP="003C314C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10</w:t>
            </w:r>
          </w:p>
        </w:tc>
      </w:tr>
      <w:tr w:rsidR="003C314C" w:rsidRPr="00BB0913" w14:paraId="3CE39C8F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CB87DE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28236B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3C314C" w:rsidRPr="00BB0913" w14:paraId="0D0B53DE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F9E7E1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41529E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3C314C" w:rsidRPr="00BB0913" w14:paraId="72046D52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9D1550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47513D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03/11/2015</w:t>
            </w:r>
          </w:p>
        </w:tc>
      </w:tr>
    </w:tbl>
    <w:p w14:paraId="0CC342F8" w14:textId="77777777" w:rsidR="003C314C" w:rsidRDefault="003C314C" w:rsidP="00BB0913">
      <w:pPr>
        <w:pStyle w:val="Corpodetexto"/>
        <w:rPr>
          <w:lang w:val="pt-BR"/>
        </w:rPr>
      </w:pPr>
    </w:p>
    <w:p w14:paraId="227B0CCB" w14:textId="77777777" w:rsidR="003C314C" w:rsidRDefault="003C314C" w:rsidP="00BB0913">
      <w:pPr>
        <w:pStyle w:val="Corpodetexto"/>
        <w:rPr>
          <w:lang w:val="pt-BR"/>
        </w:rPr>
      </w:pPr>
    </w:p>
    <w:p w14:paraId="00107C05" w14:textId="4D9E0632" w:rsidR="003C314C" w:rsidRDefault="003C314C" w:rsidP="003C314C">
      <w:pPr>
        <w:pStyle w:val="Ttulo3"/>
        <w:rPr>
          <w:rFonts w:cs="Arial"/>
        </w:rPr>
      </w:pPr>
      <w:r>
        <w:t>RN11</w:t>
      </w:r>
      <w:r w:rsidR="00F36F86">
        <w:t xml:space="preserve"> - Professor</w:t>
      </w:r>
    </w:p>
    <w:p w14:paraId="13728477" w14:textId="77777777" w:rsidR="003C314C" w:rsidRPr="00BB0913" w:rsidRDefault="003C314C" w:rsidP="003C314C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3C314C" w:rsidRPr="00BB0913" w14:paraId="7F4ACE77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5088FF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A475DF" w14:textId="40539850" w:rsidR="003C314C" w:rsidRPr="00BB0913" w:rsidRDefault="00C21A6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Solicitações de Matrículas</w:t>
            </w:r>
          </w:p>
        </w:tc>
      </w:tr>
      <w:tr w:rsidR="003C314C" w:rsidRPr="00BB0913" w14:paraId="032E5020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F9EFE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E3688A" w14:textId="7709BB97" w:rsidR="003C314C" w:rsidRPr="00BB0913" w:rsidRDefault="003C314C" w:rsidP="00C21A62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Professor 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usa o sistema para </w:t>
            </w:r>
            <w:r w:rsidR="00C21A6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aceitar ou não as solicitações de matrículas feitas pelos alunos.</w:t>
            </w:r>
          </w:p>
        </w:tc>
      </w:tr>
      <w:tr w:rsidR="003C314C" w:rsidRPr="00BB0913" w14:paraId="31630AE0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C494DF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900029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Professor</w:t>
            </w:r>
          </w:p>
        </w:tc>
      </w:tr>
      <w:tr w:rsidR="003C314C" w:rsidRPr="00BB0913" w14:paraId="7F5DD61E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A4EF05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725CC6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3C314C" w:rsidRPr="00BB0913" w14:paraId="7847217F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EC33F5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922FF7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Professor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3C314C" w:rsidRPr="00BB0913" w14:paraId="1514DE48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DCEE42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AD542F" w14:textId="0966954C" w:rsidR="003C314C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Professor terá a opção </w:t>
            </w:r>
            <w:r w:rsidR="00F36F8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aceitar ou declinar as solicitações de matrículas dos alunos de PI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258372BB" w14:textId="57C4E571" w:rsidR="003C314C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O Professor </w:t>
            </w:r>
            <w:r w:rsidR="00F36F8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verá uma tabela com as colunas: Matrícula, Nome e Módulo. Deverá ser escolhido a linha deseja e escolher a opção de aceitar ou declinar. </w:t>
            </w:r>
          </w:p>
          <w:p w14:paraId="3ED539BD" w14:textId="47FBDF1F" w:rsidR="003C314C" w:rsidRPr="00BB0913" w:rsidRDefault="003C314C" w:rsidP="00F83899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3. Após </w:t>
            </w:r>
            <w:r w:rsidR="00F36F8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selecionar a linha desejada, o pro</w:t>
            </w:r>
            <w:r w:rsidR="00F8389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f</w:t>
            </w:r>
            <w:r w:rsidR="00F36F8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essor aceita ou rejeita a solicitação do aluno.</w:t>
            </w:r>
          </w:p>
        </w:tc>
      </w:tr>
      <w:tr w:rsidR="003C314C" w:rsidRPr="00BB0913" w14:paraId="5E702A61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A022BB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615114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1. O Professor poderá voltar a tela principal após as alterações realizadas.</w:t>
            </w:r>
          </w:p>
        </w:tc>
      </w:tr>
      <w:tr w:rsidR="003C314C" w:rsidRPr="00BB0913" w14:paraId="2D18C71B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16BB56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1D7B87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- </w:t>
            </w:r>
          </w:p>
        </w:tc>
      </w:tr>
      <w:tr w:rsidR="003C314C" w:rsidRPr="00BB0913" w14:paraId="29C917BC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9B2137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55FC9F" w14:textId="01FA8315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</w:t>
            </w:r>
            <w:r w:rsidR="00F36F8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</w:t>
            </w:r>
          </w:p>
        </w:tc>
      </w:tr>
      <w:tr w:rsidR="003C314C" w:rsidRPr="00BB0913" w14:paraId="3B4C0FF5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05513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C8234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3C314C" w:rsidRPr="00BB0913" w14:paraId="13A5829F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0D08A3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113EDD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3C314C" w:rsidRPr="00BB0913" w14:paraId="3D347E64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90DB89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430571" w14:textId="77777777" w:rsidR="003C314C" w:rsidRPr="00BB0913" w:rsidRDefault="003C314C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03/11/2015</w:t>
            </w:r>
          </w:p>
        </w:tc>
      </w:tr>
    </w:tbl>
    <w:p w14:paraId="35FD9F24" w14:textId="77777777" w:rsidR="003C314C" w:rsidRDefault="003C314C" w:rsidP="00BB0913">
      <w:pPr>
        <w:pStyle w:val="Corpodetexto"/>
        <w:rPr>
          <w:lang w:val="pt-BR"/>
        </w:rPr>
      </w:pPr>
    </w:p>
    <w:p w14:paraId="640864A1" w14:textId="77777777" w:rsidR="00485887" w:rsidRDefault="00485887" w:rsidP="00BB0913">
      <w:pPr>
        <w:pStyle w:val="Corpodetexto"/>
        <w:rPr>
          <w:lang w:val="pt-BR"/>
        </w:rPr>
      </w:pPr>
    </w:p>
    <w:p w14:paraId="665EAE09" w14:textId="3A2717FE" w:rsidR="00F36F86" w:rsidRDefault="00F36F86" w:rsidP="00F36F86">
      <w:pPr>
        <w:pStyle w:val="Ttulo3"/>
        <w:rPr>
          <w:rFonts w:cs="Arial"/>
        </w:rPr>
      </w:pPr>
      <w:r w:rsidRPr="00485887">
        <w:t>RN</w:t>
      </w:r>
      <w:r w:rsidR="000E21AA">
        <w:t>1</w:t>
      </w:r>
      <w:r>
        <w:t xml:space="preserve">2 - </w:t>
      </w:r>
      <w:r w:rsidR="00D2595F">
        <w:t>Aluno</w:t>
      </w:r>
    </w:p>
    <w:p w14:paraId="594771B9" w14:textId="77777777" w:rsidR="00F36F86" w:rsidRPr="00BB0913" w:rsidRDefault="00F36F86" w:rsidP="00F36F86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F36F86" w:rsidRPr="00BB0913" w14:paraId="4C0C3077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E2B9F9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055149" w14:textId="4EB48FE6" w:rsidR="00F36F86" w:rsidRPr="00BB0913" w:rsidRDefault="000E21AA" w:rsidP="000E21AA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Menu</w:t>
            </w:r>
            <w:r w:rsidR="00F36F8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de </w:t>
            </w:r>
            <w:r w:rsidR="00D2595F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</w:p>
        </w:tc>
      </w:tr>
      <w:tr w:rsidR="00F36F86" w:rsidRPr="00BB0913" w14:paraId="1F115DBF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C21FF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0E22C" w14:textId="7C94AA83" w:rsidR="00F36F86" w:rsidRPr="00BB0913" w:rsidRDefault="00F36F86" w:rsidP="00D2595F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O </w:t>
            </w:r>
            <w:r w:rsidR="00D2595F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acessar suas funções.</w:t>
            </w:r>
          </w:p>
        </w:tc>
      </w:tr>
      <w:tr w:rsidR="00F36F86" w:rsidRPr="00BB0913" w14:paraId="5D56222B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461EDB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1AB9C9" w14:textId="1915A635" w:rsidR="00F36F86" w:rsidRPr="00BB0913" w:rsidRDefault="00D2595F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</w:p>
        </w:tc>
      </w:tr>
      <w:tr w:rsidR="00F36F86" w:rsidRPr="00BB0913" w14:paraId="16832145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9B6C5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9573AB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F36F86" w:rsidRPr="00BB0913" w14:paraId="71272AA2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A005BF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093445" w14:textId="1396B857" w:rsidR="00F36F86" w:rsidRPr="00BB0913" w:rsidRDefault="00AD4C63" w:rsidP="00D2595F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Aluno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F36F86" w:rsidRPr="00BB0913" w14:paraId="5A3A08B2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9B7487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D21345" w14:textId="620B89E5" w:rsidR="00F36F86" w:rsidRPr="00BB0913" w:rsidRDefault="00F36F86" w:rsidP="000E21AA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 w:rsidR="00D2595F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deverá escolher entre as seguintes opções: </w:t>
            </w:r>
            <w:r w:rsidR="000E21AA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Solicitar Matrícula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,</w:t>
            </w:r>
            <w:r w:rsidR="000E21AA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Visualizar Frequências e Notas, e Banco de </w:t>
            </w:r>
            <w:proofErr w:type="spellStart"/>
            <w:r w:rsidR="000E21AA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PIs</w:t>
            </w:r>
            <w:proofErr w:type="spellEnd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F36F86" w:rsidRPr="00BB0913" w14:paraId="72B15A1E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6C6B34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59A239" w14:textId="5A5FD865" w:rsidR="00F36F86" w:rsidRPr="00BB0913" w:rsidRDefault="00F36F86" w:rsidP="000E21AA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 w:rsidR="000E21AA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terá a opção de sair e voltar para tela de </w:t>
            </w:r>
            <w:proofErr w:type="spellStart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login</w:t>
            </w:r>
            <w:proofErr w:type="spellEnd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F36F86" w:rsidRPr="00BB0913" w14:paraId="55E168B6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DB2304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DB1C82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-</w:t>
            </w:r>
          </w:p>
        </w:tc>
      </w:tr>
      <w:tr w:rsidR="00F36F86" w:rsidRPr="00BB0913" w14:paraId="2D8B3709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7B04E1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7701C1" w14:textId="2D08EEB4" w:rsidR="00F36F86" w:rsidRPr="00BB0913" w:rsidRDefault="003C37B4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RN12</w:t>
            </w:r>
          </w:p>
        </w:tc>
      </w:tr>
      <w:tr w:rsidR="00F36F86" w:rsidRPr="00BB0913" w14:paraId="203380B6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CB19A7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A3FD27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F36F86" w:rsidRPr="00BB0913" w14:paraId="1D4CDB9F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DD7ACA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BC8BD3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F36F86" w:rsidRPr="00BB0913" w14:paraId="23FDF5A2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921E8E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B057B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02/11/2015</w:t>
            </w:r>
          </w:p>
        </w:tc>
      </w:tr>
    </w:tbl>
    <w:p w14:paraId="60C5194C" w14:textId="77777777" w:rsidR="00F36F86" w:rsidRDefault="00F36F86" w:rsidP="00F36F86">
      <w:pPr>
        <w:pStyle w:val="Corpodetexto"/>
        <w:rPr>
          <w:lang w:val="pt-BR"/>
        </w:rPr>
      </w:pPr>
    </w:p>
    <w:p w14:paraId="04686376" w14:textId="77777777" w:rsidR="00F36F86" w:rsidRDefault="00F36F86" w:rsidP="00F36F86">
      <w:pPr>
        <w:pStyle w:val="Corpodetexto"/>
        <w:rPr>
          <w:lang w:val="pt-BR"/>
        </w:rPr>
      </w:pPr>
    </w:p>
    <w:p w14:paraId="33BC5A18" w14:textId="62F78769" w:rsidR="00F36F86" w:rsidRDefault="00F36F86" w:rsidP="00F36F86">
      <w:pPr>
        <w:pStyle w:val="Ttulo3"/>
        <w:rPr>
          <w:rFonts w:cs="Arial"/>
        </w:rPr>
      </w:pPr>
      <w:r>
        <w:t>RN</w:t>
      </w:r>
      <w:r w:rsidR="003C37B4">
        <w:t>1</w:t>
      </w:r>
      <w:r>
        <w:t xml:space="preserve">3 - </w:t>
      </w:r>
      <w:r w:rsidR="00D2595F">
        <w:t>Aluno</w:t>
      </w:r>
    </w:p>
    <w:p w14:paraId="5BD91559" w14:textId="77777777" w:rsidR="00F36F86" w:rsidRPr="00BB0913" w:rsidRDefault="00F36F86" w:rsidP="00F36F86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F36F86" w:rsidRPr="00BB0913" w14:paraId="7E54113A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14CDE0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2ADC58" w14:textId="59B3043E" w:rsidR="00F36F86" w:rsidRPr="00BB0913" w:rsidRDefault="003C37B4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Solicitar Matrícula</w:t>
            </w:r>
          </w:p>
        </w:tc>
      </w:tr>
      <w:tr w:rsidR="00F36F86" w:rsidRPr="00BB0913" w14:paraId="6A926AEE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25E889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6C363" w14:textId="6142F692" w:rsidR="00F36F86" w:rsidRPr="00BB0913" w:rsidRDefault="003C37B4" w:rsidP="003C37B4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  <w:r w:rsidR="00F36F86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solicitar matrícula em uma</w:t>
            </w:r>
            <w:r w:rsidR="00F36F8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turma de PI</w:t>
            </w:r>
          </w:p>
        </w:tc>
      </w:tr>
      <w:tr w:rsidR="00F36F86" w:rsidRPr="00BB0913" w14:paraId="5D404231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1D0E9F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C69B4B" w14:textId="2118D9D8" w:rsidR="00F36F86" w:rsidRPr="00BB0913" w:rsidRDefault="00AD4C63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</w:p>
        </w:tc>
      </w:tr>
      <w:tr w:rsidR="00F36F86" w:rsidRPr="00BB0913" w14:paraId="788858E7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8499D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6CD085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F36F86" w:rsidRPr="00BB0913" w14:paraId="5FA95668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C786E9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8F6F2F" w14:textId="682CAEAA" w:rsidR="00F36F86" w:rsidRPr="00BB0913" w:rsidRDefault="00F36F86" w:rsidP="00AD4C63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O </w:t>
            </w:r>
            <w:r w:rsidR="00AD4C6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F36F86" w:rsidRPr="00BB0913" w14:paraId="218651F3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64C931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874ED7" w14:textId="012E7296" w:rsidR="00F36F86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 w:rsidR="00E9766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</w:t>
            </w:r>
            <w:r w:rsidR="00E97662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poderá solicitar a matrícula em uma turma de PI.</w:t>
            </w:r>
          </w:p>
          <w:p w14:paraId="10E879A1" w14:textId="5480CEFB" w:rsidR="00F36F86" w:rsidRPr="00BB0913" w:rsidRDefault="00E97662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</w:t>
            </w:r>
            <w:r w:rsidR="00F36F86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 w:rsidR="00F8389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Aluno deverá escolher um professor e um módulo para solicitar a matrícula</w:t>
            </w:r>
            <w:r w:rsidR="00F36F86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418EE224" w14:textId="17B41860" w:rsidR="00F36F86" w:rsidRPr="00BB0913" w:rsidRDefault="00E97662" w:rsidP="00F83899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3</w:t>
            </w:r>
            <w:r w:rsidR="00F36F86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 w:rsidR="00F8389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Após o preenchimento dos dados acima, o aluno deverá solicitar a matrícula</w:t>
            </w:r>
            <w:r w:rsidR="00F36F86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F36F86" w:rsidRPr="00BB0913" w14:paraId="5D9C8C43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02AD12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3B363D" w14:textId="412D7A5B" w:rsidR="00F36F86" w:rsidRPr="00BB0913" w:rsidRDefault="00F83899" w:rsidP="00F83899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1. O Aluno poderá voltar a tela principal após as alterações realizadas.</w:t>
            </w:r>
          </w:p>
        </w:tc>
      </w:tr>
      <w:tr w:rsidR="00F36F86" w:rsidRPr="00BB0913" w14:paraId="63827D04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BDD8D4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342BD5" w14:textId="0AE2BD6F" w:rsidR="00F36F86" w:rsidRPr="00BB0913" w:rsidRDefault="00F83899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-</w:t>
            </w:r>
          </w:p>
        </w:tc>
      </w:tr>
      <w:tr w:rsidR="00F36F86" w:rsidRPr="00BB0913" w14:paraId="23D8A3D0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02FF36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057EA7" w14:textId="42FE1BC9" w:rsidR="00F36F86" w:rsidRPr="00BB0913" w:rsidRDefault="00F36F86" w:rsidP="00F83899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</w:t>
            </w:r>
            <w:r w:rsidR="00F83899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3</w:t>
            </w:r>
          </w:p>
        </w:tc>
      </w:tr>
      <w:tr w:rsidR="00F36F86" w:rsidRPr="00BB0913" w14:paraId="29E8C4D7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111F8E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F45EE2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F36F86" w:rsidRPr="00BB0913" w14:paraId="7DE3E561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D4438C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302ABA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F36F86" w:rsidRPr="00BB0913" w14:paraId="41F2110A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E3A2D7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EADB75" w14:textId="77777777" w:rsidR="00F36F86" w:rsidRPr="00BB0913" w:rsidRDefault="00F36F86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03/11/2015</w:t>
            </w:r>
          </w:p>
        </w:tc>
      </w:tr>
    </w:tbl>
    <w:p w14:paraId="640864A2" w14:textId="77777777" w:rsidR="00485887" w:rsidRDefault="00485887" w:rsidP="00BB0913">
      <w:pPr>
        <w:pStyle w:val="Corpodetexto"/>
        <w:rPr>
          <w:lang w:val="pt-BR"/>
        </w:rPr>
      </w:pPr>
    </w:p>
    <w:p w14:paraId="6DF77132" w14:textId="77777777" w:rsidR="006C5211" w:rsidRDefault="006C5211" w:rsidP="00BB0913">
      <w:pPr>
        <w:pStyle w:val="Corpodetexto"/>
        <w:rPr>
          <w:lang w:val="pt-BR"/>
        </w:rPr>
      </w:pPr>
    </w:p>
    <w:p w14:paraId="65AA1B7C" w14:textId="704FE065" w:rsidR="006C5211" w:rsidRDefault="006C5211" w:rsidP="006C5211">
      <w:pPr>
        <w:pStyle w:val="Ttulo3"/>
        <w:rPr>
          <w:rFonts w:cs="Arial"/>
        </w:rPr>
      </w:pPr>
      <w:r>
        <w:t>RN14 - Aluno</w:t>
      </w:r>
    </w:p>
    <w:p w14:paraId="49ED4993" w14:textId="77777777" w:rsidR="006C5211" w:rsidRPr="00BB0913" w:rsidRDefault="006C5211" w:rsidP="006C5211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6C5211" w:rsidRPr="00BB0913" w14:paraId="48C2A8AA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2C6AF7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10420C" w14:textId="4B3501D1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Visualizar Notas e Frequências</w:t>
            </w:r>
          </w:p>
        </w:tc>
      </w:tr>
      <w:tr w:rsidR="006C5211" w:rsidRPr="00BB0913" w14:paraId="31DA9BA9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CD6795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BB98F" w14:textId="7B7BF5EA" w:rsidR="006C5211" w:rsidRPr="00BB0913" w:rsidRDefault="006C5211" w:rsidP="006C5211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visualizar suas notas e frequências</w:t>
            </w:r>
          </w:p>
        </w:tc>
      </w:tr>
      <w:tr w:rsidR="006C5211" w:rsidRPr="00BB0913" w14:paraId="223E8F16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926DC6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8A146E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</w:p>
        </w:tc>
      </w:tr>
      <w:tr w:rsidR="006C5211" w:rsidRPr="00BB0913" w14:paraId="71E4979B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0411A3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258178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6C5211" w:rsidRPr="00BB0913" w14:paraId="63D0472D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990C4B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79842C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Aluno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6C5211" w:rsidRPr="00BB0913" w14:paraId="6D1D287A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477638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8F1942" w14:textId="6C235EA9" w:rsidR="006C5211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 poderá visualizar suas notas e frequências da turma de PI que está cadastrado.</w:t>
            </w:r>
          </w:p>
          <w:p w14:paraId="4B573F1D" w14:textId="18AAA3C5" w:rsidR="006C5211" w:rsidRPr="00BB0913" w:rsidRDefault="006C5211" w:rsidP="006C5211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Após a visualização, o Aluno poderá voltar ao menu principal.</w:t>
            </w:r>
          </w:p>
        </w:tc>
      </w:tr>
      <w:tr w:rsidR="006C5211" w:rsidRPr="00BB0913" w14:paraId="17986A0E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A6D492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35AF72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1. O Aluno poderá voltar a tela principal após as alterações realizadas.</w:t>
            </w:r>
          </w:p>
        </w:tc>
      </w:tr>
      <w:tr w:rsidR="006C5211" w:rsidRPr="00BB0913" w14:paraId="30345D61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29530F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64343A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-</w:t>
            </w:r>
          </w:p>
        </w:tc>
      </w:tr>
      <w:tr w:rsidR="006C5211" w:rsidRPr="00BB0913" w14:paraId="10231EB5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EF1094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5BDC66" w14:textId="35768D49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14</w:t>
            </w:r>
          </w:p>
        </w:tc>
      </w:tr>
      <w:tr w:rsidR="006C5211" w:rsidRPr="00BB0913" w14:paraId="452488DB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5DBD94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3E969A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6C5211" w:rsidRPr="00BB0913" w14:paraId="666CED33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A31D84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B01044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6C5211" w:rsidRPr="00BB0913" w14:paraId="3AD51AF4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D497F6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D6C1CA" w14:textId="77777777" w:rsidR="006C5211" w:rsidRPr="00BB0913" w:rsidRDefault="006C5211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03/11/2015</w:t>
            </w:r>
          </w:p>
        </w:tc>
      </w:tr>
    </w:tbl>
    <w:p w14:paraId="640864A3" w14:textId="77777777" w:rsidR="00485887" w:rsidRDefault="00485887" w:rsidP="00BB0913">
      <w:pPr>
        <w:pStyle w:val="Corpodetexto"/>
        <w:rPr>
          <w:lang w:val="pt-BR"/>
        </w:rPr>
      </w:pPr>
    </w:p>
    <w:p w14:paraId="640864A4" w14:textId="77777777" w:rsidR="00485887" w:rsidRDefault="00485887" w:rsidP="00BB0913">
      <w:pPr>
        <w:pStyle w:val="Corpodetexto"/>
        <w:rPr>
          <w:lang w:val="pt-BR"/>
        </w:rPr>
      </w:pPr>
    </w:p>
    <w:p w14:paraId="7BEDF2A9" w14:textId="28EAB83B" w:rsidR="00780368" w:rsidRDefault="00780368" w:rsidP="00780368">
      <w:pPr>
        <w:pStyle w:val="Ttulo3"/>
        <w:rPr>
          <w:rFonts w:cs="Arial"/>
        </w:rPr>
      </w:pPr>
      <w:r>
        <w:t>RN15 - Aluno</w:t>
      </w:r>
    </w:p>
    <w:p w14:paraId="728335CD" w14:textId="77777777" w:rsidR="00780368" w:rsidRPr="00BB0913" w:rsidRDefault="00780368" w:rsidP="00780368">
      <w:pPr>
        <w:widowControl/>
        <w:autoSpaceDE/>
        <w:autoSpaceDN/>
        <w:spacing w:line="240" w:lineRule="auto"/>
        <w:rPr>
          <w:snapToGrid/>
          <w:sz w:val="24"/>
          <w:szCs w:val="24"/>
          <w:lang w:val="pt-BR"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780368" w:rsidRPr="00BB0913" w14:paraId="2340AC44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B3F5C8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E8BA52" w14:textId="047339A6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Banco de </w:t>
            </w:r>
            <w:proofErr w:type="spellStart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PIs</w:t>
            </w:r>
            <w:proofErr w:type="spellEnd"/>
          </w:p>
        </w:tc>
      </w:tr>
      <w:tr w:rsidR="00780368" w:rsidRPr="00BB0913" w14:paraId="37C66667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1D6354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7850F4" w14:textId="643AC57A" w:rsidR="00780368" w:rsidRPr="00BB0913" w:rsidRDefault="00780368" w:rsidP="00780368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usa o sistema para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visualizar o banco de </w:t>
            </w:r>
            <w:proofErr w:type="spellStart"/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PIs</w:t>
            </w:r>
            <w:proofErr w:type="spellEnd"/>
          </w:p>
        </w:tc>
      </w:tr>
      <w:tr w:rsidR="00780368" w:rsidRPr="00BB0913" w14:paraId="7EABBE17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34C04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98240D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Aluno</w:t>
            </w:r>
          </w:p>
        </w:tc>
      </w:tr>
      <w:tr w:rsidR="00780368" w:rsidRPr="00BB0913" w14:paraId="008EC0E3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8817A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7BE861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Sistema de Gerenciador de PI</w:t>
            </w:r>
          </w:p>
        </w:tc>
      </w:tr>
      <w:tr w:rsidR="00780368" w:rsidRPr="00BB0913" w14:paraId="7FD96988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8A6A4D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1D01C2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Aluno</w:t>
            </w: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está identificado pelo sistema</w:t>
            </w:r>
          </w:p>
        </w:tc>
      </w:tr>
      <w:tr w:rsidR="00780368" w:rsidRPr="00BB0913" w14:paraId="571BDA55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B28290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47A767" w14:textId="44421358" w:rsidR="00780368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1. O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Aluno poderá </w:t>
            </w:r>
            <w:r w:rsidR="005F1A9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visualizar o banco de </w:t>
            </w:r>
            <w:proofErr w:type="spellStart"/>
            <w:r w:rsidR="005F1A9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PIs</w:t>
            </w:r>
            <w:proofErr w:type="spellEnd"/>
            <w:r w:rsidR="005F1A9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já produzido por outros alunos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470274A7" w14:textId="44544ECF" w:rsidR="005F1A95" w:rsidRDefault="005F1A95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2. Será visualizada uma tabela com as colunas: Título, Aluno, Módulo e Professor.</w:t>
            </w:r>
          </w:p>
          <w:p w14:paraId="48EDF322" w14:textId="12BFF3BB" w:rsidR="00780368" w:rsidRPr="00BB0913" w:rsidRDefault="005F1A95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3</w:t>
            </w:r>
            <w:r w:rsidR="00780368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. </w:t>
            </w:r>
            <w:r w:rsidR="00780368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O Aluno deverá escolher 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o PI que deseja visualizar e baixar o arquivo</w:t>
            </w:r>
            <w:r w:rsidR="00780368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  <w:p w14:paraId="6B953B96" w14:textId="7787FB5A" w:rsidR="00780368" w:rsidRPr="00BB0913" w:rsidRDefault="005F1A95" w:rsidP="005F1A95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4</w:t>
            </w:r>
            <w:r w:rsidR="00780368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 xml:space="preserve"> O Aluno poderá solicitar a coluna que deseja ordenar.</w:t>
            </w:r>
            <w:r w:rsidR="00780368"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.</w:t>
            </w:r>
          </w:p>
        </w:tc>
      </w:tr>
      <w:tr w:rsidR="00780368" w:rsidRPr="00BB0913" w14:paraId="0672764B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3DDFF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B867C9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1. O Aluno poderá voltar a tela principal após as alterações realizadas.</w:t>
            </w:r>
          </w:p>
        </w:tc>
      </w:tr>
      <w:tr w:rsidR="00780368" w:rsidRPr="00BB0913" w14:paraId="1E1620DB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30E0C7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2C21B7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-</w:t>
            </w:r>
          </w:p>
        </w:tc>
      </w:tr>
      <w:tr w:rsidR="00780368" w:rsidRPr="00BB0913" w14:paraId="38AA7EEE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F72DF3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AAAC8E" w14:textId="3E076376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RN</w:t>
            </w: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1</w:t>
            </w:r>
            <w:r w:rsidR="005F1A95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5</w:t>
            </w:r>
          </w:p>
        </w:tc>
      </w:tr>
      <w:tr w:rsidR="00780368" w:rsidRPr="00BB0913" w14:paraId="5B02F45A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D444E7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6446F6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Não definidos ainda</w:t>
            </w:r>
          </w:p>
        </w:tc>
      </w:tr>
      <w:tr w:rsidR="00780368" w:rsidRPr="00BB0913" w14:paraId="52A1196E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650840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FA33C7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WLD</w:t>
            </w:r>
          </w:p>
        </w:tc>
      </w:tr>
      <w:tr w:rsidR="00780368" w:rsidRPr="00BB0913" w14:paraId="350C55B7" w14:textId="77777777" w:rsidTr="00C443D0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97D63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 w:rsidRPr="00BB0913">
              <w:rPr>
                <w:rFonts w:ascii="Arial" w:hAnsi="Arial" w:cs="Arial"/>
                <w:b/>
                <w:bCs/>
                <w:i/>
                <w:iCs/>
                <w:snapToGrid/>
                <w:color w:val="747474"/>
                <w:sz w:val="26"/>
                <w:szCs w:val="26"/>
                <w:lang w:val="pt-BR"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2BEC12" w14:textId="77777777" w:rsidR="00780368" w:rsidRPr="00BB0913" w:rsidRDefault="00780368" w:rsidP="00C443D0">
            <w:pPr>
              <w:widowControl/>
              <w:autoSpaceDE/>
              <w:autoSpaceDN/>
              <w:spacing w:after="300" w:line="450" w:lineRule="atLeast"/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747474"/>
                <w:sz w:val="26"/>
                <w:szCs w:val="26"/>
                <w:lang w:val="pt-BR" w:eastAsia="pt-BR"/>
              </w:rPr>
              <w:t>03/11/2015</w:t>
            </w:r>
          </w:p>
        </w:tc>
      </w:tr>
    </w:tbl>
    <w:p w14:paraId="640864B4" w14:textId="151E899A" w:rsidR="00690937" w:rsidRPr="009313C8" w:rsidRDefault="00690937" w:rsidP="00CA2BA9">
      <w:pPr>
        <w:pStyle w:val="infoblue0"/>
        <w:ind w:left="0"/>
        <w:rPr>
          <w:rFonts w:ascii="Arial" w:hAnsi="Arial" w:cs="Arial"/>
        </w:rPr>
      </w:pPr>
    </w:p>
    <w:sectPr w:rsidR="00690937" w:rsidRPr="009313C8" w:rsidSect="008C54EE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418" w:right="1440" w:bottom="141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3776A" w14:textId="77777777" w:rsidR="00A6744A" w:rsidRDefault="00A6744A">
      <w:pPr>
        <w:spacing w:line="240" w:lineRule="auto"/>
      </w:pPr>
      <w:r>
        <w:separator/>
      </w:r>
    </w:p>
  </w:endnote>
  <w:endnote w:type="continuationSeparator" w:id="0">
    <w:p w14:paraId="594F245A" w14:textId="77777777" w:rsidR="00A6744A" w:rsidRDefault="00A67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362"/>
      <w:gridCol w:w="1773"/>
    </w:tblGrid>
    <w:tr w:rsidR="0019348E" w:rsidRPr="00D3432A" w14:paraId="640864D7" w14:textId="77777777" w:rsidTr="00D3432A">
      <w:tc>
        <w:tcPr>
          <w:tcW w:w="7560" w:type="dxa"/>
        </w:tcPr>
        <w:p w14:paraId="640864D5" w14:textId="77777777" w:rsidR="0019348E" w:rsidRPr="00D3432A" w:rsidRDefault="0019348E" w:rsidP="00FB7DC3">
          <w:pPr>
            <w:pStyle w:val="Rodap"/>
            <w:rPr>
              <w:rFonts w:ascii="Arial" w:hAnsi="Arial" w:cs="Arial"/>
              <w:i/>
              <w:szCs w:val="18"/>
              <w:lang w:val="pt-BR"/>
            </w:rPr>
          </w:pPr>
          <w:smartTag w:uri="schemas-houaiss/acao" w:element="dm">
            <w:r w:rsidRPr="00D3432A">
              <w:rPr>
                <w:rFonts w:ascii="Arial" w:hAnsi="Arial" w:cs="Arial"/>
                <w:b/>
                <w:i/>
                <w:szCs w:val="18"/>
                <w:lang w:val="pt-BR"/>
              </w:rPr>
              <w:t>Modelo</w:t>
            </w:r>
          </w:smartTag>
          <w:r w:rsidRPr="00D3432A">
            <w:rPr>
              <w:rFonts w:ascii="Arial" w:hAnsi="Arial" w:cs="Arial"/>
              <w:b/>
              <w:i/>
              <w:szCs w:val="18"/>
              <w:lang w:val="pt-BR"/>
            </w:rPr>
            <w:t>:</w:t>
          </w:r>
          <w:r w:rsidRPr="00D3432A">
            <w:rPr>
              <w:rFonts w:ascii="Arial" w:hAnsi="Arial" w:cs="Arial"/>
              <w:i/>
              <w:szCs w:val="18"/>
              <w:lang w:val="pt-BR"/>
            </w:rPr>
            <w:t xml:space="preserve"> </w:t>
          </w:r>
          <w:fldSimple w:instr=" TEMPLATE   \* MERGEFORMAT ">
            <w:r w:rsidRPr="00362EB6">
              <w:rPr>
                <w:rFonts w:ascii="Arial" w:hAnsi="Arial" w:cs="Arial"/>
                <w:i/>
                <w:noProof/>
                <w:szCs w:val="18"/>
                <w:lang w:val="pt-BR"/>
              </w:rPr>
              <w:t>BNB_Template</w:t>
            </w:r>
            <w:r>
              <w:rPr>
                <w:noProof/>
              </w:rPr>
              <w:t>_Regras_Negocio.dot</w:t>
            </w:r>
          </w:fldSimple>
        </w:p>
      </w:tc>
      <w:tc>
        <w:tcPr>
          <w:tcW w:w="1800" w:type="dxa"/>
        </w:tcPr>
        <w:p w14:paraId="640864D6" w14:textId="77777777" w:rsidR="0019348E" w:rsidRPr="00D3432A" w:rsidRDefault="0019348E" w:rsidP="00FB7DC3">
          <w:pPr>
            <w:pStyle w:val="Rodap"/>
            <w:rPr>
              <w:rFonts w:ascii="Arial" w:hAnsi="Arial" w:cs="Arial"/>
              <w:i/>
              <w:szCs w:val="18"/>
            </w:rPr>
          </w:pPr>
          <w:smartTag w:uri="schemas-houaiss/mini" w:element="verbetes">
            <w:r w:rsidRPr="00D3432A">
              <w:rPr>
                <w:rFonts w:ascii="Arial" w:hAnsi="Arial" w:cs="Arial"/>
                <w:b/>
                <w:i/>
                <w:szCs w:val="18"/>
                <w:lang w:val="pt-BR"/>
              </w:rPr>
              <w:t>Versão</w:t>
            </w:r>
          </w:smartTag>
          <w:r w:rsidRPr="00D3432A">
            <w:rPr>
              <w:rFonts w:ascii="Arial" w:hAnsi="Arial" w:cs="Arial"/>
              <w:b/>
              <w:i/>
              <w:szCs w:val="18"/>
            </w:rPr>
            <w:t>:</w:t>
          </w:r>
          <w:r w:rsidRPr="00D3432A">
            <w:rPr>
              <w:rFonts w:ascii="Arial" w:hAnsi="Arial" w:cs="Arial"/>
              <w:i/>
              <w:szCs w:val="18"/>
            </w:rPr>
            <w:t xml:space="preserve"> </w:t>
          </w:r>
          <w:fldSimple w:instr=" DOCPROPERTY  RevisionNumber  \* MERGEFORMAT ">
            <w:r w:rsidRPr="00362EB6">
              <w:rPr>
                <w:rFonts w:ascii="Arial" w:hAnsi="Arial" w:cs="Arial"/>
                <w:i/>
                <w:szCs w:val="18"/>
              </w:rPr>
              <w:t>1</w:t>
            </w:r>
          </w:fldSimple>
        </w:p>
      </w:tc>
    </w:tr>
  </w:tbl>
  <w:p w14:paraId="640864D8" w14:textId="77777777" w:rsidR="0019348E" w:rsidRDefault="001934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416"/>
      <w:gridCol w:w="2493"/>
    </w:tblGrid>
    <w:tr w:rsidR="0019348E" w:rsidRPr="00D3432A" w14:paraId="640864DB" w14:textId="77777777" w:rsidTr="00D3432A">
      <w:trPr>
        <w:trHeight w:val="274"/>
      </w:trPr>
      <w:tc>
        <w:tcPr>
          <w:tcW w:w="6521" w:type="dxa"/>
        </w:tcPr>
        <w:p w14:paraId="640864D9" w14:textId="77777777" w:rsidR="0019348E" w:rsidRPr="00D3432A" w:rsidRDefault="0019348E" w:rsidP="00686576">
          <w:pPr>
            <w:pStyle w:val="Rodap"/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b/>
              <w:sz w:val="18"/>
              <w:szCs w:val="18"/>
              <w:lang w:val="pt-BR"/>
            </w:rPr>
            <w:t>Regras de Negócios</w:t>
          </w:r>
        </w:p>
      </w:tc>
      <w:tc>
        <w:tcPr>
          <w:tcW w:w="2524" w:type="dxa"/>
        </w:tcPr>
        <w:p w14:paraId="640864DA" w14:textId="77777777" w:rsidR="0019348E" w:rsidRPr="00D3432A" w:rsidRDefault="0019348E" w:rsidP="00686576">
          <w:pPr>
            <w:pStyle w:val="Rodap"/>
            <w:rPr>
              <w:rFonts w:ascii="Arial" w:hAnsi="Arial" w:cs="Arial"/>
              <w:sz w:val="18"/>
              <w:szCs w:val="18"/>
              <w:lang w:val="pt-BR"/>
            </w:rPr>
          </w:pPr>
          <w:r w:rsidRPr="00D3432A">
            <w:rPr>
              <w:rFonts w:ascii="Arial" w:hAnsi="Arial" w:cs="Arial"/>
              <w:b/>
              <w:sz w:val="18"/>
              <w:szCs w:val="18"/>
              <w:lang w:val="pt-BR"/>
            </w:rPr>
            <w:t>Versão do modelo:</w:t>
          </w:r>
          <w:r w:rsidRPr="00D3432A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r>
            <w:rPr>
              <w:rFonts w:ascii="Arial" w:hAnsi="Arial" w:cs="Arial"/>
              <w:sz w:val="18"/>
              <w:szCs w:val="18"/>
              <w:lang w:val="pt-BR"/>
            </w:rPr>
            <w:t>1</w:t>
          </w:r>
        </w:p>
      </w:tc>
    </w:tr>
  </w:tbl>
  <w:p w14:paraId="640864DC" w14:textId="77777777" w:rsidR="0019348E" w:rsidRPr="008C54EE" w:rsidRDefault="0019348E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864DD" w14:textId="77777777" w:rsidR="0019348E" w:rsidRDefault="0019348E" w:rsidP="00C23973">
    <w:pPr>
      <w:pStyle w:val="Rodap"/>
      <w:jc w:val="right"/>
      <w:rPr>
        <w:rFonts w:cs="Arial"/>
        <w:lang w:val="pt-BR"/>
      </w:rPr>
    </w:pPr>
  </w:p>
  <w:p w14:paraId="640864DE" w14:textId="77777777" w:rsidR="0019348E" w:rsidRDefault="0019348E" w:rsidP="00C23973">
    <w:pPr>
      <w:pStyle w:val="Rodap"/>
      <w:jc w:val="right"/>
      <w:rPr>
        <w:rFonts w:cs="Arial"/>
        <w:lang w:val="pt-BR"/>
      </w:rPr>
    </w:pPr>
  </w:p>
  <w:p w14:paraId="640864DF" w14:textId="77777777" w:rsidR="0019348E" w:rsidRDefault="0019348E" w:rsidP="00C23973">
    <w:pPr>
      <w:pStyle w:val="Rodap"/>
      <w:jc w:val="right"/>
      <w:rPr>
        <w:rFonts w:cs="Arial"/>
        <w:lang w:val="pt-BR"/>
      </w:rPr>
    </w:pPr>
  </w:p>
  <w:p w14:paraId="640864E0" w14:textId="77777777" w:rsidR="0019348E" w:rsidRDefault="0019348E" w:rsidP="00C2397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97D02" w14:textId="77777777" w:rsidR="00A6744A" w:rsidRDefault="00A6744A">
      <w:pPr>
        <w:spacing w:line="240" w:lineRule="auto"/>
      </w:pPr>
      <w:r>
        <w:separator/>
      </w:r>
    </w:p>
  </w:footnote>
  <w:footnote w:type="continuationSeparator" w:id="0">
    <w:p w14:paraId="3278B047" w14:textId="77777777" w:rsidR="00A6744A" w:rsidRDefault="00A674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717"/>
      <w:gridCol w:w="1845"/>
    </w:tblGrid>
    <w:tr w:rsidR="0019348E" w14:paraId="640864BF" w14:textId="77777777">
      <w:trPr>
        <w:cantSplit/>
        <w:trHeight w:val="272"/>
      </w:trPr>
      <w:tc>
        <w:tcPr>
          <w:tcW w:w="1843" w:type="dxa"/>
          <w:vMerge w:val="restart"/>
          <w:tcBorders>
            <w:right w:val="nil"/>
          </w:tcBorders>
        </w:tcPr>
        <w:p w14:paraId="640864BB" w14:textId="77777777" w:rsidR="0019348E" w:rsidRDefault="0019348E" w:rsidP="00FB7DC3">
          <w:pPr>
            <w:rPr>
              <w:b/>
              <w:sz w:val="14"/>
            </w:rPr>
          </w:pPr>
          <w:r>
            <w:object w:dxaOrig="2179" w:dyaOrig="782" w14:anchorId="640864E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4.75pt;height:33.75pt" o:ole="" fillcolor="window">
                <v:imagedata r:id="rId1" o:title="" gain="69719f"/>
              </v:shape>
              <o:OLEObject Type="Embed" ProgID="Word.Picture.8" ShapeID="_x0000_i1025" DrawAspect="Content" ObjectID="_1508072645" r:id="rId2"/>
            </w:object>
          </w:r>
          <w:r>
            <w:rPr>
              <w:sz w:val="14"/>
            </w:rPr>
            <w:t xml:space="preserve">           </w:t>
          </w:r>
        </w:p>
      </w:tc>
      <w:tc>
        <w:tcPr>
          <w:tcW w:w="5717" w:type="dxa"/>
          <w:vMerge w:val="restart"/>
          <w:tcBorders>
            <w:left w:val="nil"/>
          </w:tcBorders>
        </w:tcPr>
        <w:p w14:paraId="640864BC" w14:textId="77777777" w:rsidR="0019348E" w:rsidRPr="00A9649A" w:rsidRDefault="0019348E" w:rsidP="00FB7DC3">
          <w:pPr>
            <w:spacing w:before="40" w:after="40"/>
            <w:jc w:val="center"/>
            <w:outlineLvl w:val="0"/>
            <w:rPr>
              <w:rFonts w:ascii="Arial" w:hAnsi="Arial" w:cs="Arial"/>
              <w:b/>
              <w:bCs/>
              <w:sz w:val="22"/>
              <w:szCs w:val="22"/>
              <w:lang w:val="pt-BR"/>
            </w:rPr>
          </w:pPr>
          <w:r>
            <w:rPr>
              <w:rFonts w:ascii="Arial" w:hAnsi="Arial" w:cs="Arial"/>
              <w:b/>
              <w:bCs/>
              <w:sz w:val="22"/>
              <w:szCs w:val="22"/>
              <w:lang w:val="pt-BR"/>
            </w:rPr>
            <w:t>ESPECIFICAÇÃO SUPLEMENTAR</w:t>
          </w:r>
        </w:p>
        <w:p w14:paraId="640864BD" w14:textId="77777777" w:rsidR="0019348E" w:rsidRPr="00A9649A" w:rsidRDefault="0019348E" w:rsidP="00FB7DC3">
          <w:pPr>
            <w:pStyle w:val="Ttulo"/>
            <w:rPr>
              <w:rFonts w:cs="Arial"/>
              <w:b w:val="0"/>
              <w:bCs w:val="0"/>
              <w:sz w:val="22"/>
              <w:szCs w:val="22"/>
              <w:lang w:val="pt-BR"/>
            </w:rPr>
          </w:pPr>
          <w:r w:rsidRPr="00A9649A">
            <w:rPr>
              <w:rFonts w:cs="Arial"/>
              <w:b w:val="0"/>
              <w:bCs w:val="0"/>
              <w:sz w:val="22"/>
              <w:szCs w:val="22"/>
              <w:lang w:val="pt-BR"/>
            </w:rPr>
            <w:t>SXXX – Nome do sistema</w:t>
          </w:r>
        </w:p>
      </w:tc>
      <w:tc>
        <w:tcPr>
          <w:tcW w:w="1845" w:type="dxa"/>
        </w:tcPr>
        <w:p w14:paraId="640864BE" w14:textId="77777777" w:rsidR="0019348E" w:rsidRPr="00A9649A" w:rsidRDefault="0019348E" w:rsidP="00FB7DC3">
          <w:pPr>
            <w:tabs>
              <w:tab w:val="left" w:pos="2410"/>
              <w:tab w:val="left" w:pos="2482"/>
            </w:tabs>
            <w:rPr>
              <w:rFonts w:ascii="Arial" w:hAnsi="Arial" w:cs="Arial"/>
              <w:b/>
              <w:color w:val="000000"/>
              <w:sz w:val="18"/>
            </w:rPr>
          </w:pPr>
          <w:proofErr w:type="spellStart"/>
          <w:r w:rsidRPr="00A9649A">
            <w:rPr>
              <w:rFonts w:ascii="Arial" w:hAnsi="Arial" w:cs="Arial"/>
              <w:b/>
              <w:color w:val="000000"/>
              <w:sz w:val="18"/>
            </w:rPr>
            <w:t>Página</w:t>
          </w:r>
          <w:proofErr w:type="spellEnd"/>
          <w:r w:rsidRPr="00A9649A">
            <w:rPr>
              <w:rFonts w:ascii="Arial" w:hAnsi="Arial" w:cs="Arial"/>
              <w:b/>
              <w:color w:val="000000"/>
              <w:sz w:val="18"/>
            </w:rPr>
            <w:t xml:space="preserve">:   </w:t>
          </w:r>
          <w:r w:rsidRPr="00A9649A">
            <w:rPr>
              <w:rStyle w:val="Nmerodepgina"/>
              <w:rFonts w:ascii="Arial" w:hAnsi="Arial" w:cs="Arial"/>
              <w:b/>
              <w:color w:val="000000"/>
              <w:sz w:val="18"/>
            </w:rPr>
            <w:fldChar w:fldCharType="begin"/>
          </w:r>
          <w:r w:rsidRPr="00A9649A">
            <w:rPr>
              <w:rStyle w:val="Nmerodepgina"/>
              <w:rFonts w:ascii="Arial" w:hAnsi="Arial" w:cs="Arial"/>
              <w:b/>
              <w:color w:val="000000"/>
              <w:sz w:val="18"/>
            </w:rPr>
            <w:instrText xml:space="preserve"> PAGE </w:instrText>
          </w:r>
          <w:r w:rsidRPr="00A9649A">
            <w:rPr>
              <w:rStyle w:val="Nmerodepgina"/>
              <w:rFonts w:ascii="Arial" w:hAnsi="Arial" w:cs="Arial"/>
              <w:b/>
              <w:color w:val="000000"/>
              <w:sz w:val="18"/>
            </w:rPr>
            <w:fldChar w:fldCharType="separate"/>
          </w:r>
          <w:r>
            <w:rPr>
              <w:rStyle w:val="Nmerodepgina"/>
              <w:rFonts w:ascii="Arial" w:hAnsi="Arial" w:cs="Arial"/>
              <w:b/>
              <w:noProof/>
              <w:color w:val="000000"/>
              <w:sz w:val="18"/>
            </w:rPr>
            <w:t>2</w:t>
          </w:r>
          <w:r w:rsidRPr="00A9649A">
            <w:rPr>
              <w:rStyle w:val="Nmerodepgina"/>
              <w:rFonts w:ascii="Arial" w:hAnsi="Arial" w:cs="Arial"/>
              <w:b/>
              <w:color w:val="000000"/>
              <w:sz w:val="18"/>
            </w:rPr>
            <w:fldChar w:fldCharType="end"/>
          </w:r>
        </w:p>
      </w:tc>
    </w:tr>
    <w:tr w:rsidR="0019348E" w14:paraId="640864C4" w14:textId="77777777">
      <w:trPr>
        <w:cantSplit/>
        <w:trHeight w:val="275"/>
      </w:trPr>
      <w:tc>
        <w:tcPr>
          <w:tcW w:w="1843" w:type="dxa"/>
          <w:vMerge/>
          <w:tcBorders>
            <w:right w:val="nil"/>
          </w:tcBorders>
        </w:tcPr>
        <w:p w14:paraId="640864C0" w14:textId="77777777" w:rsidR="0019348E" w:rsidRDefault="0019348E" w:rsidP="00FB7DC3">
          <w:pPr>
            <w:tabs>
              <w:tab w:val="left" w:pos="2410"/>
              <w:tab w:val="left" w:pos="2482"/>
            </w:tabs>
            <w:rPr>
              <w:b/>
            </w:rPr>
          </w:pPr>
        </w:p>
      </w:tc>
      <w:tc>
        <w:tcPr>
          <w:tcW w:w="5717" w:type="dxa"/>
          <w:vMerge/>
          <w:tcBorders>
            <w:left w:val="nil"/>
          </w:tcBorders>
        </w:tcPr>
        <w:p w14:paraId="640864C1" w14:textId="77777777" w:rsidR="0019348E" w:rsidRPr="00A9649A" w:rsidRDefault="0019348E" w:rsidP="00FB7DC3">
          <w:pPr>
            <w:tabs>
              <w:tab w:val="left" w:pos="2410"/>
              <w:tab w:val="left" w:pos="2482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845" w:type="dxa"/>
        </w:tcPr>
        <w:p w14:paraId="640864C2" w14:textId="77777777" w:rsidR="0019348E" w:rsidRPr="00A9649A" w:rsidRDefault="0019348E" w:rsidP="00FB7DC3">
          <w:pPr>
            <w:tabs>
              <w:tab w:val="left" w:pos="2410"/>
              <w:tab w:val="left" w:pos="2482"/>
            </w:tabs>
            <w:rPr>
              <w:rFonts w:ascii="Arial" w:hAnsi="Arial" w:cs="Arial"/>
              <w:b/>
              <w:color w:val="000000"/>
              <w:sz w:val="18"/>
            </w:rPr>
          </w:pPr>
          <w:r w:rsidRPr="00A9649A">
            <w:rPr>
              <w:rFonts w:ascii="Arial" w:hAnsi="Arial" w:cs="Arial"/>
              <w:b/>
              <w:color w:val="000000"/>
              <w:sz w:val="18"/>
            </w:rPr>
            <w:t xml:space="preserve">Data </w:t>
          </w:r>
          <w:proofErr w:type="spellStart"/>
          <w:r w:rsidRPr="00A9649A">
            <w:rPr>
              <w:rFonts w:ascii="Arial" w:hAnsi="Arial" w:cs="Arial"/>
              <w:b/>
              <w:color w:val="000000"/>
              <w:sz w:val="18"/>
            </w:rPr>
            <w:t>Alteração</w:t>
          </w:r>
          <w:proofErr w:type="spellEnd"/>
          <w:r w:rsidRPr="00A9649A">
            <w:rPr>
              <w:rFonts w:ascii="Arial" w:hAnsi="Arial" w:cs="Arial"/>
              <w:b/>
              <w:color w:val="000000"/>
              <w:sz w:val="18"/>
            </w:rPr>
            <w:t>:</w:t>
          </w:r>
        </w:p>
        <w:p w14:paraId="640864C3" w14:textId="77777777" w:rsidR="0019348E" w:rsidRPr="00A9649A" w:rsidRDefault="0019348E" w:rsidP="00FB7DC3">
          <w:pPr>
            <w:tabs>
              <w:tab w:val="left" w:pos="2410"/>
              <w:tab w:val="left" w:pos="2482"/>
            </w:tabs>
            <w:ind w:hanging="13"/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A9649A">
            <w:rPr>
              <w:rFonts w:ascii="Arial" w:hAnsi="Arial" w:cs="Arial"/>
              <w:b/>
              <w:color w:val="000000"/>
              <w:sz w:val="18"/>
            </w:rPr>
            <w:fldChar w:fldCharType="begin"/>
          </w:r>
          <w:r w:rsidRPr="00A9649A">
            <w:rPr>
              <w:rFonts w:ascii="Arial" w:hAnsi="Arial" w:cs="Arial"/>
              <w:b/>
              <w:color w:val="000000"/>
              <w:sz w:val="18"/>
            </w:rPr>
            <w:instrText xml:space="preserve"> SAVEDATE </w:instrText>
          </w:r>
          <w:r w:rsidRPr="00A9649A">
            <w:rPr>
              <w:rFonts w:ascii="Arial" w:hAnsi="Arial" w:cs="Arial"/>
              <w:b/>
              <w:color w:val="000000"/>
              <w:sz w:val="18"/>
            </w:rPr>
            <w:fldChar w:fldCharType="separate"/>
          </w:r>
          <w:r w:rsidR="00BD746E">
            <w:rPr>
              <w:rFonts w:ascii="Arial" w:hAnsi="Arial" w:cs="Arial"/>
              <w:b/>
              <w:noProof/>
              <w:color w:val="000000"/>
              <w:sz w:val="18"/>
            </w:rPr>
            <w:t>11/3/2015 4:16:00 PM</w:t>
          </w:r>
          <w:r w:rsidRPr="00A9649A">
            <w:rPr>
              <w:rFonts w:ascii="Arial" w:hAnsi="Arial" w:cs="Arial"/>
              <w:b/>
              <w:color w:val="000000"/>
              <w:sz w:val="18"/>
            </w:rPr>
            <w:fldChar w:fldCharType="end"/>
          </w:r>
        </w:p>
      </w:tc>
    </w:tr>
  </w:tbl>
  <w:p w14:paraId="640864C5" w14:textId="77777777" w:rsidR="0019348E" w:rsidRDefault="001934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717"/>
      <w:gridCol w:w="1845"/>
    </w:tblGrid>
    <w:tr w:rsidR="0019348E" w14:paraId="640864CA" w14:textId="77777777">
      <w:trPr>
        <w:cantSplit/>
        <w:trHeight w:val="272"/>
      </w:trPr>
      <w:tc>
        <w:tcPr>
          <w:tcW w:w="1843" w:type="dxa"/>
          <w:vMerge w:val="restart"/>
          <w:tcBorders>
            <w:right w:val="nil"/>
          </w:tcBorders>
          <w:vAlign w:val="center"/>
        </w:tcPr>
        <w:p w14:paraId="640864C6" w14:textId="77777777" w:rsidR="0019348E" w:rsidRDefault="0019348E" w:rsidP="00ED5385">
          <w:pPr>
            <w:jc w:val="center"/>
            <w:rPr>
              <w:b/>
              <w:sz w:val="14"/>
            </w:rPr>
          </w:pPr>
          <w:r>
            <w:rPr>
              <w:b/>
              <w:noProof/>
              <w:snapToGrid/>
              <w:sz w:val="14"/>
              <w:lang w:val="pt-BR" w:eastAsia="pt-BR"/>
            </w:rPr>
            <w:drawing>
              <wp:inline distT="0" distB="0" distL="0" distR="0" wp14:anchorId="640864E2" wp14:editId="08EE5D9E">
                <wp:extent cx="1081405" cy="733425"/>
                <wp:effectExtent l="0" t="0" r="444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40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7" w:type="dxa"/>
          <w:vMerge w:val="restart"/>
          <w:tcBorders>
            <w:left w:val="nil"/>
          </w:tcBorders>
          <w:vAlign w:val="center"/>
        </w:tcPr>
        <w:p w14:paraId="640864C7" w14:textId="77777777" w:rsidR="0019348E" w:rsidRPr="008C54EE" w:rsidRDefault="0019348E" w:rsidP="00ED5385">
          <w:pPr>
            <w:spacing w:before="40" w:after="40"/>
            <w:jc w:val="center"/>
            <w:outlineLvl w:val="0"/>
            <w:rPr>
              <w:rFonts w:ascii="Arial" w:hAnsi="Arial" w:cs="Arial"/>
              <w:b/>
              <w:bCs/>
              <w:sz w:val="22"/>
              <w:szCs w:val="22"/>
              <w:lang w:val="pt-BR"/>
            </w:rPr>
          </w:pPr>
          <w:r>
            <w:fldChar w:fldCharType="begin"/>
          </w:r>
          <w:r w:rsidRPr="00074016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362EB6">
            <w:rPr>
              <w:rFonts w:ascii="Arial" w:hAnsi="Arial" w:cs="Arial"/>
              <w:b/>
              <w:bCs/>
              <w:sz w:val="22"/>
              <w:szCs w:val="22"/>
              <w:lang w:val="pt-BR"/>
            </w:rPr>
            <w:t>Regras de Negócios</w:t>
          </w:r>
          <w:r>
            <w:rPr>
              <w:rFonts w:ascii="Arial" w:hAnsi="Arial" w:cs="Arial"/>
              <w:b/>
              <w:bCs/>
              <w:sz w:val="22"/>
              <w:szCs w:val="22"/>
              <w:lang w:val="pt-BR"/>
            </w:rPr>
            <w:fldChar w:fldCharType="end"/>
          </w:r>
        </w:p>
        <w:p w14:paraId="640864C8" w14:textId="77777777" w:rsidR="0019348E" w:rsidRPr="008C54EE" w:rsidRDefault="0019348E" w:rsidP="00ED5385">
          <w:pPr>
            <w:pStyle w:val="Ttulo"/>
            <w:rPr>
              <w:rFonts w:cs="Arial"/>
              <w:b w:val="0"/>
              <w:bCs w:val="0"/>
              <w:sz w:val="22"/>
              <w:szCs w:val="22"/>
              <w:lang w:val="pt-BR"/>
            </w:rPr>
          </w:pPr>
          <w:r w:rsidRPr="00BB0913">
            <w:rPr>
              <w:rFonts w:cs="Arial"/>
              <w:b w:val="0"/>
              <w:bCs w:val="0"/>
              <w:sz w:val="22"/>
              <w:szCs w:val="22"/>
              <w:lang w:val="pt-BR"/>
            </w:rPr>
            <w:t>Gerenciador de PI – PI WLD (V1.0)</w:t>
          </w:r>
        </w:p>
      </w:tc>
      <w:tc>
        <w:tcPr>
          <w:tcW w:w="1845" w:type="dxa"/>
        </w:tcPr>
        <w:p w14:paraId="640864C9" w14:textId="77777777" w:rsidR="0019348E" w:rsidRPr="008C54EE" w:rsidRDefault="0019348E" w:rsidP="00ED5385">
          <w:pPr>
            <w:tabs>
              <w:tab w:val="left" w:pos="2410"/>
              <w:tab w:val="left" w:pos="2482"/>
            </w:tabs>
            <w:rPr>
              <w:rFonts w:ascii="Arial" w:hAnsi="Arial" w:cs="Arial"/>
              <w:b/>
              <w:color w:val="000000"/>
              <w:sz w:val="18"/>
              <w:szCs w:val="18"/>
            </w:rPr>
          </w:pPr>
          <w:proofErr w:type="spellStart"/>
          <w:r w:rsidRPr="008C54EE">
            <w:rPr>
              <w:rFonts w:ascii="Arial" w:hAnsi="Arial" w:cs="Arial"/>
              <w:b/>
              <w:color w:val="000000"/>
              <w:sz w:val="18"/>
              <w:szCs w:val="18"/>
            </w:rPr>
            <w:t>Página</w:t>
          </w:r>
          <w:proofErr w:type="spellEnd"/>
          <w:r w:rsidRPr="008C54EE">
            <w:rPr>
              <w:rFonts w:ascii="Arial" w:hAnsi="Arial" w:cs="Arial"/>
              <w:b/>
              <w:color w:val="000000"/>
              <w:sz w:val="18"/>
              <w:szCs w:val="18"/>
            </w:rPr>
            <w:t xml:space="preserve">:   </w:t>
          </w:r>
          <w:r w:rsidRPr="008C54EE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8C54EE"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 w:rsidRPr="008C54EE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BD746E">
            <w:rPr>
              <w:rFonts w:ascii="Arial" w:hAnsi="Arial" w:cs="Arial"/>
              <w:b/>
              <w:noProof/>
              <w:sz w:val="18"/>
              <w:szCs w:val="18"/>
            </w:rPr>
            <w:t>5</w:t>
          </w:r>
          <w:r w:rsidRPr="008C54EE">
            <w:rPr>
              <w:rFonts w:ascii="Arial" w:hAnsi="Arial" w:cs="Arial"/>
              <w:b/>
              <w:sz w:val="18"/>
              <w:szCs w:val="18"/>
            </w:rPr>
            <w:fldChar w:fldCharType="end"/>
          </w:r>
          <w:r w:rsidRPr="008C54EE">
            <w:rPr>
              <w:rFonts w:ascii="Arial" w:hAnsi="Arial" w:cs="Arial"/>
              <w:b/>
              <w:sz w:val="18"/>
              <w:szCs w:val="18"/>
            </w:rPr>
            <w:t xml:space="preserve"> de </w:t>
          </w:r>
          <w:r w:rsidRPr="008C54EE">
            <w:rPr>
              <w:rFonts w:ascii="Arial" w:hAnsi="Arial" w:cs="Arial"/>
              <w:b/>
              <w:color w:val="000000"/>
              <w:sz w:val="18"/>
              <w:szCs w:val="18"/>
            </w:rPr>
            <w:fldChar w:fldCharType="begin"/>
          </w:r>
          <w:r w:rsidRPr="008C54EE">
            <w:rPr>
              <w:rFonts w:ascii="Arial" w:hAnsi="Arial" w:cs="Arial"/>
              <w:b/>
              <w:color w:val="000000"/>
              <w:sz w:val="18"/>
              <w:szCs w:val="18"/>
            </w:rPr>
            <w:instrText xml:space="preserve"> NUMPAGES </w:instrText>
          </w:r>
          <w:r w:rsidRPr="008C54EE">
            <w:rPr>
              <w:rFonts w:ascii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BD746E">
            <w:rPr>
              <w:rFonts w:ascii="Arial" w:hAnsi="Arial" w:cs="Arial"/>
              <w:b/>
              <w:noProof/>
              <w:color w:val="000000"/>
              <w:sz w:val="18"/>
              <w:szCs w:val="18"/>
            </w:rPr>
            <w:t>23</w:t>
          </w:r>
          <w:r w:rsidRPr="008C54EE">
            <w:rPr>
              <w:rFonts w:ascii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</w:tr>
    <w:tr w:rsidR="0019348E" w14:paraId="640864CF" w14:textId="77777777">
      <w:trPr>
        <w:cantSplit/>
        <w:trHeight w:val="272"/>
      </w:trPr>
      <w:tc>
        <w:tcPr>
          <w:tcW w:w="1843" w:type="dxa"/>
          <w:vMerge/>
          <w:tcBorders>
            <w:right w:val="nil"/>
          </w:tcBorders>
        </w:tcPr>
        <w:p w14:paraId="640864CB" w14:textId="77777777" w:rsidR="0019348E" w:rsidRPr="00DB0CB4" w:rsidRDefault="0019348E" w:rsidP="00686576">
          <w:pPr>
            <w:rPr>
              <w:sz w:val="14"/>
            </w:rPr>
          </w:pPr>
        </w:p>
      </w:tc>
      <w:tc>
        <w:tcPr>
          <w:tcW w:w="5717" w:type="dxa"/>
          <w:vMerge/>
          <w:tcBorders>
            <w:left w:val="nil"/>
          </w:tcBorders>
        </w:tcPr>
        <w:p w14:paraId="640864CC" w14:textId="77777777" w:rsidR="0019348E" w:rsidRPr="008C54EE" w:rsidRDefault="0019348E" w:rsidP="00D87069">
          <w:pPr>
            <w:spacing w:before="40" w:after="40"/>
            <w:jc w:val="center"/>
            <w:outlineLvl w:val="0"/>
            <w:rPr>
              <w:rFonts w:ascii="Arial" w:hAnsi="Arial" w:cs="Arial"/>
              <w:b/>
              <w:bCs/>
              <w:sz w:val="22"/>
              <w:szCs w:val="22"/>
              <w:lang w:val="pt-BR"/>
            </w:rPr>
          </w:pPr>
        </w:p>
      </w:tc>
      <w:tc>
        <w:tcPr>
          <w:tcW w:w="1845" w:type="dxa"/>
        </w:tcPr>
        <w:p w14:paraId="640864CD" w14:textId="77777777" w:rsidR="0019348E" w:rsidRDefault="0019348E" w:rsidP="00BB0913">
          <w:pPr>
            <w:tabs>
              <w:tab w:val="left" w:pos="2410"/>
              <w:tab w:val="left" w:pos="2482"/>
            </w:tabs>
            <w:rPr>
              <w:rFonts w:ascii="Arial" w:hAnsi="Arial" w:cs="Arial"/>
              <w:b/>
              <w:color w:val="000000"/>
              <w:sz w:val="18"/>
            </w:rPr>
          </w:pPr>
          <w:r>
            <w:rPr>
              <w:rFonts w:ascii="Arial" w:hAnsi="Arial" w:cs="Arial"/>
              <w:b/>
              <w:color w:val="000000"/>
              <w:sz w:val="18"/>
            </w:rPr>
            <w:t xml:space="preserve">Data </w:t>
          </w:r>
          <w:proofErr w:type="spellStart"/>
          <w:r>
            <w:rPr>
              <w:rFonts w:ascii="Arial" w:hAnsi="Arial" w:cs="Arial"/>
              <w:b/>
              <w:color w:val="000000"/>
              <w:sz w:val="18"/>
            </w:rPr>
            <w:t>Alteração</w:t>
          </w:r>
          <w:proofErr w:type="spellEnd"/>
          <w:r>
            <w:rPr>
              <w:rFonts w:ascii="Arial" w:hAnsi="Arial" w:cs="Arial"/>
              <w:b/>
              <w:color w:val="000000"/>
              <w:sz w:val="18"/>
            </w:rPr>
            <w:t>:</w:t>
          </w:r>
        </w:p>
        <w:p w14:paraId="640864CE" w14:textId="77777777" w:rsidR="0019348E" w:rsidRPr="008C54EE" w:rsidRDefault="0019348E" w:rsidP="00BB0913">
          <w:pPr>
            <w:tabs>
              <w:tab w:val="left" w:pos="2410"/>
              <w:tab w:val="left" w:pos="2482"/>
            </w:tabs>
            <w:rPr>
              <w:rFonts w:ascii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cs="Arial"/>
              <w:b/>
              <w:color w:val="000000"/>
              <w:sz w:val="18"/>
            </w:rPr>
            <w:fldChar w:fldCharType="begin"/>
          </w:r>
          <w:r>
            <w:rPr>
              <w:rFonts w:ascii="Arial" w:hAnsi="Arial" w:cs="Arial"/>
              <w:b/>
              <w:color w:val="000000"/>
              <w:sz w:val="18"/>
            </w:rPr>
            <w:instrText xml:space="preserve"> SAVEDATE </w:instrText>
          </w:r>
          <w:r>
            <w:rPr>
              <w:rFonts w:ascii="Arial" w:hAnsi="Arial" w:cs="Arial"/>
              <w:b/>
              <w:color w:val="000000"/>
              <w:sz w:val="18"/>
            </w:rPr>
            <w:fldChar w:fldCharType="separate"/>
          </w:r>
          <w:r w:rsidR="00BD746E">
            <w:rPr>
              <w:rFonts w:ascii="Arial" w:hAnsi="Arial" w:cs="Arial"/>
              <w:b/>
              <w:noProof/>
              <w:color w:val="000000"/>
              <w:sz w:val="18"/>
            </w:rPr>
            <w:t>11/3/2015 4:16:00 PM</w:t>
          </w:r>
          <w:r>
            <w:rPr>
              <w:rFonts w:ascii="Arial" w:hAnsi="Arial" w:cs="Arial"/>
              <w:b/>
              <w:color w:val="000000"/>
              <w:sz w:val="18"/>
            </w:rPr>
            <w:fldChar w:fldCharType="end"/>
          </w:r>
        </w:p>
      </w:tc>
    </w:tr>
    <w:tr w:rsidR="0019348E" w14:paraId="640864D3" w14:textId="77777777">
      <w:trPr>
        <w:cantSplit/>
        <w:trHeight w:val="275"/>
      </w:trPr>
      <w:tc>
        <w:tcPr>
          <w:tcW w:w="1843" w:type="dxa"/>
          <w:vMerge/>
          <w:tcBorders>
            <w:right w:val="nil"/>
          </w:tcBorders>
        </w:tcPr>
        <w:p w14:paraId="640864D0" w14:textId="77777777" w:rsidR="0019348E" w:rsidRDefault="0019348E" w:rsidP="00686576">
          <w:pPr>
            <w:tabs>
              <w:tab w:val="left" w:pos="2410"/>
              <w:tab w:val="left" w:pos="2482"/>
            </w:tabs>
            <w:rPr>
              <w:b/>
            </w:rPr>
          </w:pPr>
        </w:p>
      </w:tc>
      <w:tc>
        <w:tcPr>
          <w:tcW w:w="5717" w:type="dxa"/>
          <w:vMerge/>
          <w:tcBorders>
            <w:left w:val="nil"/>
          </w:tcBorders>
        </w:tcPr>
        <w:p w14:paraId="640864D1" w14:textId="77777777" w:rsidR="0019348E" w:rsidRPr="008C54EE" w:rsidRDefault="0019348E" w:rsidP="00686576">
          <w:pPr>
            <w:tabs>
              <w:tab w:val="left" w:pos="2410"/>
              <w:tab w:val="left" w:pos="2482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845" w:type="dxa"/>
        </w:tcPr>
        <w:p w14:paraId="640864D2" w14:textId="77777777" w:rsidR="0019348E" w:rsidRPr="008C54EE" w:rsidRDefault="0019348E" w:rsidP="00686576">
          <w:pPr>
            <w:tabs>
              <w:tab w:val="left" w:pos="2410"/>
              <w:tab w:val="left" w:pos="2482"/>
            </w:tabs>
            <w:ind w:hanging="13"/>
            <w:jc w:val="center"/>
            <w:rPr>
              <w:rFonts w:ascii="Arial" w:hAnsi="Arial" w:cs="Arial"/>
              <w:b/>
              <w:color w:val="000000"/>
              <w:sz w:val="18"/>
            </w:rPr>
          </w:pPr>
          <w:proofErr w:type="spellStart"/>
          <w:r>
            <w:rPr>
              <w:rFonts w:ascii="Arial" w:hAnsi="Arial" w:cs="Arial"/>
              <w:b/>
              <w:color w:val="000000"/>
              <w:sz w:val="18"/>
            </w:rPr>
            <w:t>Versão</w:t>
          </w:r>
          <w:proofErr w:type="spellEnd"/>
          <w:r>
            <w:rPr>
              <w:rFonts w:ascii="Arial" w:hAnsi="Arial" w:cs="Arial"/>
              <w:b/>
              <w:color w:val="000000"/>
              <w:sz w:val="18"/>
            </w:rPr>
            <w:t>: 1.0</w:t>
          </w:r>
        </w:p>
      </w:tc>
    </w:tr>
  </w:tbl>
  <w:p w14:paraId="640864D4" w14:textId="77777777" w:rsidR="0019348E" w:rsidRDefault="001934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checkbox"/>
      </v:shape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507F6726"/>
    <w:multiLevelType w:val="multilevel"/>
    <w:tmpl w:val="D594116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Ttulo2Antes12pt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E087BCF"/>
    <w:multiLevelType w:val="hybridMultilevel"/>
    <w:tmpl w:val="0D68B2EA"/>
    <w:lvl w:ilvl="0" w:tplc="71D0B3F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1B5000F"/>
    <w:multiLevelType w:val="multilevel"/>
    <w:tmpl w:val="D8E6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68C2E8C"/>
    <w:multiLevelType w:val="hybridMultilevel"/>
    <w:tmpl w:val="AC3E7826"/>
    <w:lvl w:ilvl="0" w:tplc="E8FCAD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B6"/>
    <w:rsid w:val="000020F6"/>
    <w:rsid w:val="0001401D"/>
    <w:rsid w:val="000203D6"/>
    <w:rsid w:val="000227D3"/>
    <w:rsid w:val="00050EA4"/>
    <w:rsid w:val="00071B4C"/>
    <w:rsid w:val="00074016"/>
    <w:rsid w:val="000947C4"/>
    <w:rsid w:val="000C228E"/>
    <w:rsid w:val="000E0476"/>
    <w:rsid w:val="000E21AA"/>
    <w:rsid w:val="000E4166"/>
    <w:rsid w:val="000E6EE4"/>
    <w:rsid w:val="000F4CB3"/>
    <w:rsid w:val="00170295"/>
    <w:rsid w:val="0019348E"/>
    <w:rsid w:val="001E3639"/>
    <w:rsid w:val="001E7428"/>
    <w:rsid w:val="00206480"/>
    <w:rsid w:val="00216058"/>
    <w:rsid w:val="00223507"/>
    <w:rsid w:val="00287810"/>
    <w:rsid w:val="0029408C"/>
    <w:rsid w:val="002B62E6"/>
    <w:rsid w:val="002B7CB1"/>
    <w:rsid w:val="002C154F"/>
    <w:rsid w:val="002E4DA0"/>
    <w:rsid w:val="002F2E5C"/>
    <w:rsid w:val="00300CC4"/>
    <w:rsid w:val="00305E1D"/>
    <w:rsid w:val="003142E6"/>
    <w:rsid w:val="0032534B"/>
    <w:rsid w:val="003319B6"/>
    <w:rsid w:val="003326D5"/>
    <w:rsid w:val="003550EA"/>
    <w:rsid w:val="00362EB6"/>
    <w:rsid w:val="003646B7"/>
    <w:rsid w:val="003906FE"/>
    <w:rsid w:val="00395112"/>
    <w:rsid w:val="003C126B"/>
    <w:rsid w:val="003C314C"/>
    <w:rsid w:val="003C37B4"/>
    <w:rsid w:val="003D5C9B"/>
    <w:rsid w:val="003D6DC3"/>
    <w:rsid w:val="003E2D4E"/>
    <w:rsid w:val="003E370F"/>
    <w:rsid w:val="00402D70"/>
    <w:rsid w:val="00432BEA"/>
    <w:rsid w:val="00445F07"/>
    <w:rsid w:val="00485887"/>
    <w:rsid w:val="00495322"/>
    <w:rsid w:val="004A6F27"/>
    <w:rsid w:val="004C3B52"/>
    <w:rsid w:val="004D1F0B"/>
    <w:rsid w:val="00517444"/>
    <w:rsid w:val="005234FA"/>
    <w:rsid w:val="00551E65"/>
    <w:rsid w:val="00574630"/>
    <w:rsid w:val="0059742B"/>
    <w:rsid w:val="005B4D97"/>
    <w:rsid w:val="005F1A95"/>
    <w:rsid w:val="0060154A"/>
    <w:rsid w:val="00612667"/>
    <w:rsid w:val="00613C35"/>
    <w:rsid w:val="006206EE"/>
    <w:rsid w:val="0064300D"/>
    <w:rsid w:val="00643787"/>
    <w:rsid w:val="00677288"/>
    <w:rsid w:val="00686576"/>
    <w:rsid w:val="00690937"/>
    <w:rsid w:val="006C5211"/>
    <w:rsid w:val="006D5726"/>
    <w:rsid w:val="006D6174"/>
    <w:rsid w:val="006E7E51"/>
    <w:rsid w:val="006F4342"/>
    <w:rsid w:val="007057B7"/>
    <w:rsid w:val="007321C4"/>
    <w:rsid w:val="00754482"/>
    <w:rsid w:val="00755167"/>
    <w:rsid w:val="00780368"/>
    <w:rsid w:val="00785320"/>
    <w:rsid w:val="007A42A6"/>
    <w:rsid w:val="007B18F9"/>
    <w:rsid w:val="007C1F29"/>
    <w:rsid w:val="007D225F"/>
    <w:rsid w:val="00826C16"/>
    <w:rsid w:val="00827195"/>
    <w:rsid w:val="00860F13"/>
    <w:rsid w:val="00884523"/>
    <w:rsid w:val="008C54EE"/>
    <w:rsid w:val="008D7EEE"/>
    <w:rsid w:val="00900529"/>
    <w:rsid w:val="009313C8"/>
    <w:rsid w:val="00962F77"/>
    <w:rsid w:val="00964439"/>
    <w:rsid w:val="009811FF"/>
    <w:rsid w:val="00993498"/>
    <w:rsid w:val="00993714"/>
    <w:rsid w:val="00995DA5"/>
    <w:rsid w:val="009A6B31"/>
    <w:rsid w:val="00A05D09"/>
    <w:rsid w:val="00A14966"/>
    <w:rsid w:val="00A50C80"/>
    <w:rsid w:val="00A53A8A"/>
    <w:rsid w:val="00A6744A"/>
    <w:rsid w:val="00A80CFA"/>
    <w:rsid w:val="00A92991"/>
    <w:rsid w:val="00AA4F17"/>
    <w:rsid w:val="00AB3128"/>
    <w:rsid w:val="00AD47C2"/>
    <w:rsid w:val="00AD4C63"/>
    <w:rsid w:val="00AD4E89"/>
    <w:rsid w:val="00B34183"/>
    <w:rsid w:val="00B66A29"/>
    <w:rsid w:val="00BA38D7"/>
    <w:rsid w:val="00BB0913"/>
    <w:rsid w:val="00BB4FDC"/>
    <w:rsid w:val="00BD593A"/>
    <w:rsid w:val="00BD746E"/>
    <w:rsid w:val="00BE2493"/>
    <w:rsid w:val="00BF0396"/>
    <w:rsid w:val="00BF0BC4"/>
    <w:rsid w:val="00BF2DC0"/>
    <w:rsid w:val="00BF6414"/>
    <w:rsid w:val="00C06BFF"/>
    <w:rsid w:val="00C131A5"/>
    <w:rsid w:val="00C21A62"/>
    <w:rsid w:val="00C23973"/>
    <w:rsid w:val="00C57EEA"/>
    <w:rsid w:val="00CA2BA9"/>
    <w:rsid w:val="00CA77D6"/>
    <w:rsid w:val="00CB2A2A"/>
    <w:rsid w:val="00CC753E"/>
    <w:rsid w:val="00D0599B"/>
    <w:rsid w:val="00D12C94"/>
    <w:rsid w:val="00D2595F"/>
    <w:rsid w:val="00D278BA"/>
    <w:rsid w:val="00D3432A"/>
    <w:rsid w:val="00D37429"/>
    <w:rsid w:val="00D53AEA"/>
    <w:rsid w:val="00D60F76"/>
    <w:rsid w:val="00D643B5"/>
    <w:rsid w:val="00D73222"/>
    <w:rsid w:val="00D87069"/>
    <w:rsid w:val="00D92C84"/>
    <w:rsid w:val="00DB0CB4"/>
    <w:rsid w:val="00DB1789"/>
    <w:rsid w:val="00DD06FC"/>
    <w:rsid w:val="00E02D8D"/>
    <w:rsid w:val="00E046DA"/>
    <w:rsid w:val="00E04CDD"/>
    <w:rsid w:val="00E1758C"/>
    <w:rsid w:val="00E22A4E"/>
    <w:rsid w:val="00E30C81"/>
    <w:rsid w:val="00E36D8B"/>
    <w:rsid w:val="00E850DE"/>
    <w:rsid w:val="00E95BCD"/>
    <w:rsid w:val="00E97662"/>
    <w:rsid w:val="00EA3969"/>
    <w:rsid w:val="00EB2894"/>
    <w:rsid w:val="00EB438D"/>
    <w:rsid w:val="00ED5385"/>
    <w:rsid w:val="00EE5678"/>
    <w:rsid w:val="00F11FE3"/>
    <w:rsid w:val="00F1559B"/>
    <w:rsid w:val="00F36685"/>
    <w:rsid w:val="00F36F86"/>
    <w:rsid w:val="00F42A43"/>
    <w:rsid w:val="00F63A33"/>
    <w:rsid w:val="00F65C24"/>
    <w:rsid w:val="00F70CE4"/>
    <w:rsid w:val="00F73E61"/>
    <w:rsid w:val="00F83899"/>
    <w:rsid w:val="00F90735"/>
    <w:rsid w:val="00F90F56"/>
    <w:rsid w:val="00FB11A7"/>
    <w:rsid w:val="00FB7DC3"/>
    <w:rsid w:val="00FC57B5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dm"/>
  <w:smartTagType w:namespaceuri="schemas-houaiss/acao" w:name="hdm"/>
  <w:smartTagType w:namespaceuri="schemas-houaiss/acao" w:name="hm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4:docId w14:val="640863A3"/>
  <w15:chartTrackingRefBased/>
  <w15:docId w15:val="{059B9FB9-07A2-45D8-BD25-3E3E3DCF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CE4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E30C8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30C8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autoRedefine/>
    <w:qFormat/>
    <w:rsid w:val="00485887"/>
    <w:pPr>
      <w:numPr>
        <w:numId w:val="0"/>
      </w:numPr>
      <w:jc w:val="center"/>
      <w:outlineLvl w:val="2"/>
    </w:pPr>
    <w:rPr>
      <w:bCs w:val="0"/>
      <w:iCs/>
      <w:sz w:val="20"/>
      <w:szCs w:val="20"/>
      <w:u w:val="single"/>
      <w:lang w:val="pt-BR"/>
    </w:rPr>
  </w:style>
  <w:style w:type="paragraph" w:styleId="Ttulo4">
    <w:name w:val="heading 4"/>
    <w:basedOn w:val="Ttulo1"/>
    <w:next w:val="Normal"/>
    <w:qFormat/>
    <w:rsid w:val="00E30C81"/>
    <w:pPr>
      <w:numPr>
        <w:numId w:val="0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E30C81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E30C81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E30C81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0C81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30C81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0C8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0C8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E30C8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E30C81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BB0913"/>
    <w:pPr>
      <w:tabs>
        <w:tab w:val="left" w:pos="432"/>
        <w:tab w:val="left" w:pos="8080"/>
        <w:tab w:val="right" w:pos="9360"/>
      </w:tabs>
      <w:spacing w:before="240" w:after="60"/>
      <w:ind w:right="663"/>
    </w:pPr>
    <w:rPr>
      <w:rFonts w:ascii="Arial" w:hAnsi="Arial"/>
      <w:b/>
    </w:rPr>
  </w:style>
  <w:style w:type="paragraph" w:styleId="Sumrio2">
    <w:name w:val="toc 2"/>
    <w:basedOn w:val="Normal"/>
    <w:next w:val="Normal"/>
    <w:autoRedefine/>
    <w:semiHidden/>
    <w:rsid w:val="00BB0913"/>
    <w:pPr>
      <w:tabs>
        <w:tab w:val="left" w:pos="1000"/>
        <w:tab w:val="right" w:pos="9360"/>
      </w:tabs>
      <w:ind w:left="432" w:right="805"/>
    </w:pPr>
    <w:rPr>
      <w:rFonts w:ascii="Arial" w:hAnsi="Arial"/>
    </w:rPr>
  </w:style>
  <w:style w:type="paragraph" w:styleId="Sumrio3">
    <w:name w:val="toc 3"/>
    <w:basedOn w:val="Normal"/>
    <w:next w:val="Normal"/>
    <w:autoRedefine/>
    <w:semiHidden/>
    <w:rsid w:val="00BB0913"/>
    <w:pPr>
      <w:tabs>
        <w:tab w:val="left" w:pos="1440"/>
        <w:tab w:val="right" w:pos="9360"/>
      </w:tabs>
      <w:ind w:left="864" w:right="805"/>
    </w:pPr>
  </w:style>
  <w:style w:type="paragraph" w:styleId="Cabealho">
    <w:name w:val="header"/>
    <w:basedOn w:val="Normal"/>
    <w:rsid w:val="00E30C8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E30C8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30C81"/>
  </w:style>
  <w:style w:type="paragraph" w:customStyle="1" w:styleId="Bullet1">
    <w:name w:val="Bullet1"/>
    <w:basedOn w:val="Normal"/>
    <w:rsid w:val="00E30C81"/>
    <w:pPr>
      <w:ind w:left="720" w:hanging="432"/>
    </w:pPr>
  </w:style>
  <w:style w:type="paragraph" w:customStyle="1" w:styleId="Bullet2">
    <w:name w:val="Bullet2"/>
    <w:basedOn w:val="Normal"/>
    <w:rsid w:val="00E30C8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0C81"/>
    <w:pPr>
      <w:keepLines/>
      <w:spacing w:after="120"/>
    </w:pPr>
  </w:style>
  <w:style w:type="paragraph" w:styleId="Corpodetexto">
    <w:name w:val="Body Text"/>
    <w:basedOn w:val="Normal"/>
    <w:rsid w:val="00E30C8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E30C81"/>
    <w:pPr>
      <w:shd w:val="clear" w:color="auto" w:fill="000080"/>
    </w:pPr>
  </w:style>
  <w:style w:type="character" w:styleId="Refdenotaderodap">
    <w:name w:val="footnote reference"/>
    <w:semiHidden/>
    <w:rsid w:val="00E30C8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E30C8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E30C8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E30C8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0C8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0C8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E30C81"/>
    <w:pPr>
      <w:ind w:left="600"/>
    </w:pPr>
  </w:style>
  <w:style w:type="paragraph" w:styleId="Sumrio5">
    <w:name w:val="toc 5"/>
    <w:basedOn w:val="Normal"/>
    <w:next w:val="Normal"/>
    <w:autoRedefine/>
    <w:semiHidden/>
    <w:rsid w:val="00E30C81"/>
    <w:pPr>
      <w:ind w:left="800"/>
    </w:pPr>
  </w:style>
  <w:style w:type="paragraph" w:styleId="Sumrio6">
    <w:name w:val="toc 6"/>
    <w:basedOn w:val="Normal"/>
    <w:next w:val="Normal"/>
    <w:autoRedefine/>
    <w:semiHidden/>
    <w:rsid w:val="00E30C81"/>
    <w:pPr>
      <w:ind w:left="1000"/>
    </w:pPr>
  </w:style>
  <w:style w:type="paragraph" w:styleId="Sumrio7">
    <w:name w:val="toc 7"/>
    <w:basedOn w:val="Normal"/>
    <w:next w:val="Normal"/>
    <w:autoRedefine/>
    <w:semiHidden/>
    <w:rsid w:val="00E30C81"/>
    <w:pPr>
      <w:ind w:left="1200"/>
    </w:pPr>
  </w:style>
  <w:style w:type="paragraph" w:styleId="Sumrio8">
    <w:name w:val="toc 8"/>
    <w:basedOn w:val="Normal"/>
    <w:next w:val="Normal"/>
    <w:autoRedefine/>
    <w:semiHidden/>
    <w:rsid w:val="00E30C81"/>
    <w:pPr>
      <w:ind w:left="1400"/>
    </w:pPr>
  </w:style>
  <w:style w:type="paragraph" w:styleId="Sumrio9">
    <w:name w:val="toc 9"/>
    <w:basedOn w:val="Normal"/>
    <w:next w:val="Normal"/>
    <w:autoRedefine/>
    <w:semiHidden/>
    <w:rsid w:val="00E30C81"/>
    <w:pPr>
      <w:ind w:left="1600"/>
    </w:pPr>
  </w:style>
  <w:style w:type="paragraph" w:customStyle="1" w:styleId="Body">
    <w:name w:val="Body"/>
    <w:basedOn w:val="Normal"/>
    <w:rsid w:val="00E30C8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E30C81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styleId="Recuodecorpodetexto">
    <w:name w:val="Body Text Indent"/>
    <w:basedOn w:val="Normal"/>
    <w:rsid w:val="00E30C81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autoRedefine/>
    <w:rsid w:val="00884523"/>
    <w:pPr>
      <w:spacing w:after="120"/>
      <w:ind w:left="567"/>
    </w:pPr>
    <w:rPr>
      <w:i/>
      <w:iCs/>
      <w:color w:val="0000FF"/>
    </w:rPr>
  </w:style>
  <w:style w:type="character" w:styleId="Hyperlink">
    <w:name w:val="Hyperlink"/>
    <w:rsid w:val="00E30C81"/>
    <w:rPr>
      <w:color w:val="0000FF"/>
      <w:u w:val="single"/>
    </w:rPr>
  </w:style>
  <w:style w:type="character" w:styleId="HiperlinkVisitado">
    <w:name w:val="FollowedHyperlink"/>
    <w:rsid w:val="00E30C81"/>
    <w:rPr>
      <w:color w:val="800080"/>
      <w:u w:val="single"/>
    </w:rPr>
  </w:style>
  <w:style w:type="character" w:customStyle="1" w:styleId="tw4winNone">
    <w:name w:val="tw4winNone"/>
    <w:basedOn w:val="Fontepargpadro"/>
    <w:rsid w:val="00E30C81"/>
  </w:style>
  <w:style w:type="character" w:customStyle="1" w:styleId="tw4winExternal">
    <w:name w:val="tw4winExternal"/>
    <w:rsid w:val="00E30C8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E30C8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E30C8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E30C8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E30C81"/>
    <w:rPr>
      <w:color w:val="0000FF"/>
    </w:rPr>
  </w:style>
  <w:style w:type="character" w:customStyle="1" w:styleId="tw4winPopup">
    <w:name w:val="tw4winPopup"/>
    <w:rsid w:val="00E30C8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E30C8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E30C81"/>
    <w:rPr>
      <w:rFonts w:ascii="Courier New" w:hAnsi="Courier New"/>
      <w:noProof/>
      <w:color w:val="800000"/>
    </w:rPr>
  </w:style>
  <w:style w:type="paragraph" w:customStyle="1" w:styleId="ByLine">
    <w:name w:val="ByLine"/>
    <w:basedOn w:val="Ttulo"/>
    <w:rsid w:val="00F11FE3"/>
    <w:pPr>
      <w:widowControl/>
      <w:autoSpaceDE/>
      <w:autoSpaceDN/>
      <w:spacing w:before="240" w:after="720"/>
      <w:jc w:val="right"/>
    </w:pPr>
    <w:rPr>
      <w:bCs w:val="0"/>
      <w:snapToGrid/>
      <w:kern w:val="28"/>
      <w:sz w:val="28"/>
      <w:szCs w:val="20"/>
      <w:lang w:eastAsia="pt-BR"/>
    </w:rPr>
  </w:style>
  <w:style w:type="paragraph" w:customStyle="1" w:styleId="EstiloTextoMDS">
    <w:name w:val="EstiloTextoMDS"/>
    <w:basedOn w:val="Normal"/>
    <w:rsid w:val="00F11FE3"/>
    <w:pPr>
      <w:widowControl/>
      <w:autoSpaceDE/>
      <w:autoSpaceDN/>
      <w:spacing w:line="360" w:lineRule="auto"/>
      <w:ind w:firstLine="709"/>
      <w:jc w:val="both"/>
    </w:pPr>
    <w:rPr>
      <w:rFonts w:ascii="Arial" w:hAnsi="Arial" w:cs="Arial"/>
      <w:snapToGrid/>
      <w:sz w:val="22"/>
      <w:szCs w:val="24"/>
      <w:lang w:val="pt-BR" w:eastAsia="pt-BR"/>
    </w:rPr>
  </w:style>
  <w:style w:type="table" w:styleId="Tabelacomgrade">
    <w:name w:val="Table Grid"/>
    <w:basedOn w:val="Tabelanormal"/>
    <w:rsid w:val="00287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C57EEA"/>
    <w:pPr>
      <w:widowControl/>
      <w:autoSpaceDE/>
      <w:autoSpaceDN/>
      <w:spacing w:after="120"/>
      <w:ind w:left="720"/>
    </w:pPr>
    <w:rPr>
      <w:i/>
      <w:iCs/>
      <w:snapToGrid/>
      <w:color w:val="0000FF"/>
      <w:lang w:val="pt-BR" w:eastAsia="pt-BR"/>
    </w:rPr>
  </w:style>
  <w:style w:type="paragraph" w:styleId="Legenda">
    <w:name w:val="caption"/>
    <w:basedOn w:val="Normal"/>
    <w:next w:val="Normal"/>
    <w:qFormat/>
    <w:rsid w:val="00612667"/>
    <w:pPr>
      <w:spacing w:before="120" w:after="120"/>
    </w:pPr>
    <w:rPr>
      <w:b/>
      <w:bCs/>
    </w:rPr>
  </w:style>
  <w:style w:type="paragraph" w:customStyle="1" w:styleId="Ttulo2Antes12pt">
    <w:name w:val="Título 2 + Antes:  12 pt"/>
    <w:aliases w:val="Depois de:  6 pt"/>
    <w:basedOn w:val="Ttulo1"/>
    <w:rsid w:val="009313C8"/>
    <w:pPr>
      <w:widowControl/>
      <w:numPr>
        <w:ilvl w:val="1"/>
        <w:numId w:val="2"/>
      </w:numPr>
      <w:autoSpaceDE/>
      <w:autoSpaceDN/>
      <w:spacing w:before="240" w:after="120" w:line="240" w:lineRule="auto"/>
    </w:pPr>
    <w:rPr>
      <w:rFonts w:ascii="Helvetica" w:hAnsi="Helvetica"/>
      <w:bCs w:val="0"/>
      <w:smallCaps/>
      <w:snapToGrid/>
      <w:szCs w:val="20"/>
      <w:lang w:val="pt-BR"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efdecomentrio">
    <w:name w:val="annotation reference"/>
    <w:uiPriority w:val="99"/>
    <w:semiHidden/>
    <w:unhideWhenUsed/>
    <w:rsid w:val="00EB43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438D"/>
  </w:style>
  <w:style w:type="character" w:customStyle="1" w:styleId="TextodecomentrioChar">
    <w:name w:val="Texto de comentário Char"/>
    <w:link w:val="Textodecomentrio"/>
    <w:uiPriority w:val="99"/>
    <w:semiHidden/>
    <w:rsid w:val="00EB438D"/>
    <w:rPr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438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B438D"/>
    <w:rPr>
      <w:b/>
      <w:bCs/>
      <w:snapToGrid w:val="0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438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B438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B0913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7D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6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yanjlc\Downloads\BNB_Template_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BNB_Template_Regras_Negocio</Template>
  <TotalTime>182</TotalTime>
  <Pages>23</Pages>
  <Words>2167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Banco do Nordeste</Company>
  <LinksUpToDate>false</LinksUpToDate>
  <CharactersWithSpaces>13848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crystyanjlc</dc:creator>
  <cp:keywords/>
  <cp:lastModifiedBy>Wagner Lindemberg</cp:lastModifiedBy>
  <cp:revision>36</cp:revision>
  <cp:lastPrinted>2013-08-21T19:06:00Z</cp:lastPrinted>
  <dcterms:created xsi:type="dcterms:W3CDTF">2015-09-02T18:44:00Z</dcterms:created>
  <dcterms:modified xsi:type="dcterms:W3CDTF">2015-11-03T18:18:00Z</dcterms:modified>
</cp:coreProperties>
</file>